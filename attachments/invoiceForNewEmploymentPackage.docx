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</w:tblPr>
      <w:tblGrid>
        <w:gridCol w:w="3539"/>
        <w:gridCol w:w="3539"/>
        <w:gridCol w:w="3539"/>
      </w:tblGrid>
      <w:tr w:rsidR="00A340F2" w14:paraId="571D0FD9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F97E30A9AA7A484D81FE5082B8F0C040"/>
            </w:placeholder>
            <w:temporary/>
            <w:showingPlcHdr/>
          </w:sdtPr>
          <w:sdtEndPr/>
          <w:sdtContent>
            <w:tc>
              <w:tcPr>
                <w:tcW w:w="3539" w:type="dxa"/>
                <w:hideMark/>
              </w:tcPr>
              <w:p w14:paraId="4D7B5BFF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10851DFB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DDBDF94" w14:textId="77777777" w:rsidR="00A340F2" w:rsidRDefault="00A340F2" w:rsidP="002F5404"/>
        </w:tc>
      </w:tr>
      <w:tr w:rsidR="00A340F2" w14:paraId="563CEF9F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10F5E4EE" w14:textId="77777777" w:rsidR="00A340F2" w:rsidRPr="00064E3E" w:rsidRDefault="008B63A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E008128A033A45EDA21F2B4C736C0F85"/>
                </w:placeholder>
                <w:temporary/>
                <w:showingPlcHdr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445C43EB" w14:textId="77777777" w:rsidR="00A340F2" w:rsidRPr="00064E3E" w:rsidRDefault="00475407" w:rsidP="000302C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 w:rsidR="000302C5" w:rsidRPr="000302C5"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DATE \@ "dddd, MMMM d, yyyy"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 w:rsidR="00E208C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Tuesday, January 3, 2023</w:t>
            </w:r>
            <w:r>
              <w:rPr>
                <w:rFonts w:asciiTheme="majorHAnsi" w:hAnsiTheme="majorHAnsi"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22A676D3" w14:textId="77777777" w:rsidR="00A340F2" w:rsidRPr="00064E3E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  <w:p w14:paraId="67293812" w14:textId="77777777" w:rsidR="00A340F2" w:rsidRPr="00064E3E" w:rsidRDefault="00A340F2" w:rsidP="000302C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39" w:type="dxa"/>
            <w:hideMark/>
          </w:tcPr>
          <w:p w14:paraId="3358E5F4" w14:textId="77777777" w:rsidR="00A340F2" w:rsidRPr="00064E3E" w:rsidRDefault="000302C5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STAFF-MATE</w:t>
            </w:r>
          </w:p>
          <w:p w14:paraId="747A8C31" w14:textId="77777777" w:rsidR="00A340F2" w:rsidRPr="00064E3E" w:rsidRDefault="000302C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Kyle Street 3908</w:t>
            </w:r>
          </w:p>
          <w:p w14:paraId="1C6129BE" w14:textId="77777777" w:rsidR="00CF2287" w:rsidRPr="00064E3E" w:rsidRDefault="000302C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Grand Island</w:t>
            </w:r>
          </w:p>
          <w:p w14:paraId="568B0DE7" w14:textId="77777777" w:rsidR="00A340F2" w:rsidRPr="00064E3E" w:rsidRDefault="000302C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</w:t>
            </w:r>
          </w:p>
          <w:p w14:paraId="2FA13361" w14:textId="77777777" w:rsidR="00A340F2" w:rsidRPr="00EC16CD" w:rsidRDefault="000302C5" w:rsidP="000302C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staff-mate@gmail.com</w:t>
            </w:r>
          </w:p>
        </w:tc>
      </w:tr>
      <w:tr w:rsidR="00A340F2" w14:paraId="3A027243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AC1895D" w14:textId="77777777" w:rsidR="00A340F2" w:rsidRPr="00064E3E" w:rsidRDefault="008B63AC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92D02296A64545D8BC27A4C8D61E0EB9"/>
                </w:placeholder>
                <w:temporary/>
                <w:showingPlcHdr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6DBFB67C" w14:textId="77777777" w:rsidR="00A340F2" w:rsidRPr="00064E3E" w:rsidRDefault="008B63AC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${name}  \* MERGEFORMAT </w:instrText>
            </w:r>
            <w:r>
              <w:fldChar w:fldCharType="separate"/>
            </w:r>
            <w:r w:rsidR="00460AFC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«${name}»</w: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fldChar w:fldCharType="end"/>
            </w:r>
          </w:p>
          <w:p w14:paraId="6EC89D11" w14:textId="77777777" w:rsidR="00A340F2" w:rsidRPr="00064E3E" w:rsidRDefault="008B63AC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${address}  \* MERGEFORMAT </w:instrText>
            </w:r>
            <w:r>
              <w:fldChar w:fldCharType="separate"/>
            </w:r>
            <w:r w:rsidR="00460AFC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«${address}»</w: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fldChar w:fldCharType="end"/>
            </w:r>
          </w:p>
          <w:p w14:paraId="213E9648" w14:textId="77777777" w:rsidR="00A340F2" w:rsidRPr="00064E3E" w:rsidRDefault="008B63AC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${phoneNumber}  \* MERGEFORMAT </w:instrText>
            </w:r>
            <w:r>
              <w:fldChar w:fldCharType="separate"/>
            </w:r>
            <w:r w:rsidR="00460AFC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«${phoneNumber}»</w: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fldChar w:fldCharType="end"/>
            </w:r>
          </w:p>
          <w:p w14:paraId="7917FA6E" w14:textId="77777777" w:rsidR="00A340F2" w:rsidRDefault="008B63AC" w:rsidP="00460AFC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${email}  \* MERGEFORMAT </w:instrText>
            </w:r>
            <w:r>
              <w:fldChar w:fldCharType="separate"/>
            </w:r>
            <w:r w:rsidR="00460AFC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«${email}»</w: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</w:tcPr>
          <w:p w14:paraId="27EF4998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21E71AF8" w14:textId="77777777" w:rsidR="00A340F2" w:rsidRDefault="00A340F2" w:rsidP="002F5404">
            <w:pPr>
              <w:jc w:val="center"/>
            </w:pPr>
          </w:p>
        </w:tc>
      </w:tr>
    </w:tbl>
    <w:p w14:paraId="0AE649D6" w14:textId="77777777" w:rsidR="00A340F2" w:rsidRDefault="00A340F2" w:rsidP="002F5404">
      <w:pPr>
        <w:rPr>
          <w:noProof/>
        </w:rPr>
      </w:pPr>
    </w:p>
    <w:p w14:paraId="3FAB53E2" w14:textId="77777777" w:rsidR="00A340F2" w:rsidRDefault="00A340F2" w:rsidP="00A340F2">
      <w:pPr>
        <w:rPr>
          <w:noProof/>
        </w:rPr>
      </w:pPr>
    </w:p>
    <w:tbl>
      <w:tblPr>
        <w:tblStyle w:val="Contenttable"/>
        <w:tblW w:w="3962" w:type="pct"/>
        <w:tblLook w:val="04A0" w:firstRow="1" w:lastRow="0" w:firstColumn="1" w:lastColumn="0" w:noHBand="0" w:noVBand="1"/>
      </w:tblPr>
      <w:tblGrid>
        <w:gridCol w:w="3528"/>
        <w:gridCol w:w="3060"/>
        <w:gridCol w:w="1913"/>
      </w:tblGrid>
      <w:tr w:rsidR="00DE6632" w14:paraId="0014F505" w14:textId="77777777" w:rsidTr="004C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3528" w:type="dxa"/>
            <w:hideMark/>
          </w:tcPr>
          <w:p w14:paraId="2ABDE756" w14:textId="77777777" w:rsidR="00DE6632" w:rsidRDefault="00DE6632" w:rsidP="00CB7DA3">
            <w:pPr>
              <w:pStyle w:val="Style1"/>
              <w:framePr w:hSpace="0" w:wrap="auto" w:vAnchor="margin" w:hAnchor="text" w:xAlign="left" w:yAlign="inline"/>
            </w:pPr>
            <w:r>
              <w:t>NAME</w:t>
            </w:r>
          </w:p>
        </w:tc>
        <w:tc>
          <w:tcPr>
            <w:tcW w:w="3060" w:type="dxa"/>
            <w:hideMark/>
          </w:tcPr>
          <w:p w14:paraId="526086BD" w14:textId="77777777" w:rsidR="00DE6632" w:rsidRDefault="00DE6632" w:rsidP="00CB7DA3">
            <w:pPr>
              <w:pStyle w:val="Style1"/>
              <w:framePr w:hSpace="0" w:wrap="auto" w:vAnchor="margin" w:hAnchor="text" w:xAlign="left" w:yAlign="inline"/>
            </w:pPr>
            <w:r>
              <w:t>SURNAME</w:t>
            </w:r>
          </w:p>
        </w:tc>
        <w:tc>
          <w:tcPr>
            <w:tcW w:w="1913" w:type="dxa"/>
            <w:hideMark/>
          </w:tcPr>
          <w:p w14:paraId="5C1DD8D9" w14:textId="77777777" w:rsidR="00DE6632" w:rsidRDefault="00DE6632" w:rsidP="00CB7DA3">
            <w:pPr>
              <w:pStyle w:val="Style1"/>
              <w:framePr w:hSpace="0" w:wrap="auto" w:vAnchor="margin" w:hAnchor="text" w:xAlign="left" w:yAlign="inline"/>
            </w:pPr>
            <w:r>
              <w:t>POSItiON</w:t>
            </w:r>
          </w:p>
        </w:tc>
      </w:tr>
    </w:tbl>
    <w:p w14:paraId="3F0881C8" w14:textId="77777777" w:rsidR="000E7C40" w:rsidRDefault="000E7C40"/>
    <w:tbl>
      <w:tblPr>
        <w:tblW w:w="5011" w:type="pct"/>
        <w:tblLook w:val="0600" w:firstRow="0" w:lastRow="0" w:firstColumn="0" w:lastColumn="0" w:noHBand="1" w:noVBand="1"/>
      </w:tblPr>
      <w:tblGrid>
        <w:gridCol w:w="3704"/>
        <w:gridCol w:w="3187"/>
        <w:gridCol w:w="2156"/>
        <w:gridCol w:w="1705"/>
      </w:tblGrid>
      <w:tr w:rsidR="00DE6632" w14:paraId="430C2373" w14:textId="77777777" w:rsidTr="00DE6632">
        <w:trPr>
          <w:gridAfter w:val="1"/>
          <w:wAfter w:w="1984" w:type="dxa"/>
          <w:trHeight w:hRule="exact" w:val="1215"/>
        </w:trPr>
        <w:tc>
          <w:tcPr>
            <w:tcW w:w="3096" w:type="dxa"/>
          </w:tcPr>
          <w:p w14:paraId="44679BA4" w14:textId="1C82D095" w:rsidR="00DE6632" w:rsidRDefault="00E208C8" w:rsidP="004C0C58">
            <w:pPr>
              <w:pStyle w:val="Normalright"/>
            </w:pPr>
            <w:fldSimple w:instr=" MERGEFIELD  &quot;@before-row#foreach($u in $users)&quot;  \* MERGEFORMAT ">
              <w:r>
                <w:rPr>
                  <w:noProof/>
                </w:rPr>
                <w:t>«@before-row#foreach($u in $users)»</w:t>
              </w:r>
            </w:fldSimple>
            <w:fldSimple w:instr=" MERGEFIELD  ${u.firstName}  \* MERGEFORMAT ">
              <w:r>
                <w:rPr>
                  <w:noProof/>
                </w:rPr>
                <w:t>«${u.firstName}»</w:t>
              </w:r>
            </w:fldSimple>
            <w:fldSimple w:instr=" MERGEFIELD  @after-row#end  \* MERGEFORMAT ">
              <w:r>
                <w:rPr>
                  <w:noProof/>
                </w:rPr>
                <w:t>«@after-row#end»</w:t>
              </w:r>
            </w:fldSimple>
          </w:p>
        </w:tc>
        <w:tc>
          <w:tcPr>
            <w:tcW w:w="3428" w:type="dxa"/>
          </w:tcPr>
          <w:p w14:paraId="55CABCB7" w14:textId="4E77DD68" w:rsidR="00DE6632" w:rsidRDefault="00E208C8" w:rsidP="00745E26">
            <w:pPr>
              <w:pStyle w:val="Normalright"/>
            </w:pPr>
            <w:fldSimple w:instr=" MERGEFIELD  ${u.lastName}  \* MERGEFORMAT ">
              <w:r>
                <w:rPr>
                  <w:noProof/>
                </w:rPr>
                <w:t>«${u.lastName}»</w:t>
              </w:r>
            </w:fldSimple>
          </w:p>
        </w:tc>
        <w:tc>
          <w:tcPr>
            <w:tcW w:w="2244" w:type="dxa"/>
          </w:tcPr>
          <w:p w14:paraId="5DB6A606" w14:textId="07A3DD28" w:rsidR="00DE6632" w:rsidRDefault="00E208C8" w:rsidP="00DE6632">
            <w:pPr>
              <w:pStyle w:val="Normalright"/>
            </w:pPr>
            <w:fldSimple w:instr=" MERGEFIELD  ${u.jobTitle}  \* MERGEFORMAT ">
              <w:r>
                <w:rPr>
                  <w:noProof/>
                </w:rPr>
                <w:t>«${u.jobTitle}»</w:t>
              </w:r>
            </w:fldSimple>
          </w:p>
        </w:tc>
      </w:tr>
      <w:tr w:rsidR="00EB63A0" w14:paraId="78755ADF" w14:textId="77777777" w:rsidTr="00DE6632">
        <w:trPr>
          <w:trHeight w:hRule="exact" w:val="490"/>
        </w:trPr>
        <w:tc>
          <w:tcPr>
            <w:tcW w:w="3096" w:type="dxa"/>
          </w:tcPr>
          <w:p w14:paraId="43B8C280" w14:textId="77777777" w:rsidR="00EB63A0" w:rsidRDefault="00EB63A0" w:rsidP="00EB63A0">
            <w:pPr>
              <w:pStyle w:val="Normalright"/>
            </w:pPr>
          </w:p>
        </w:tc>
        <w:tc>
          <w:tcPr>
            <w:tcW w:w="3428" w:type="dxa"/>
          </w:tcPr>
          <w:p w14:paraId="220A8C88" w14:textId="77777777" w:rsidR="00EB63A0" w:rsidRDefault="00EB63A0" w:rsidP="00EB63A0">
            <w:pPr>
              <w:pStyle w:val="Normalright"/>
            </w:pPr>
          </w:p>
        </w:tc>
        <w:tc>
          <w:tcPr>
            <w:tcW w:w="2244" w:type="dxa"/>
          </w:tcPr>
          <w:p w14:paraId="09BE03B1" w14:textId="77777777" w:rsidR="00EB63A0" w:rsidRDefault="00EB63A0" w:rsidP="00EB63A0">
            <w:pPr>
              <w:pStyle w:val="Normalright"/>
            </w:pPr>
          </w:p>
        </w:tc>
        <w:tc>
          <w:tcPr>
            <w:tcW w:w="1984" w:type="dxa"/>
          </w:tcPr>
          <w:p w14:paraId="59A05F50" w14:textId="77777777" w:rsidR="00EB63A0" w:rsidRDefault="00EB63A0" w:rsidP="00EB63A0">
            <w:pPr>
              <w:pStyle w:val="Normalright"/>
            </w:pP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</w:tblPr>
      <w:tblGrid>
        <w:gridCol w:w="8393"/>
        <w:gridCol w:w="2260"/>
      </w:tblGrid>
      <w:tr w:rsidR="00A340F2" w14:paraId="76FC679E" w14:textId="77777777" w:rsidTr="00B946A8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3" w:type="dxa"/>
            <w:shd w:val="clear" w:color="auto" w:fill="auto"/>
            <w:hideMark/>
          </w:tcPr>
          <w:p w14:paraId="492C22E9" w14:textId="77777777" w:rsidR="00A340F2" w:rsidRDefault="00B946A8" w:rsidP="00B946A8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0" w:type="dxa"/>
            <w:shd w:val="clear" w:color="auto" w:fill="auto"/>
          </w:tcPr>
          <w:p w14:paraId="3D440EE6" w14:textId="77777777" w:rsidR="00A340F2" w:rsidRDefault="00275B2A" w:rsidP="002F5404">
            <w:pPr>
              <w:jc w:val="right"/>
            </w:pPr>
            <w:r>
              <w:t xml:space="preserve"> $</w:t>
            </w:r>
            <w:r w:rsidR="008B63AC">
              <w:fldChar w:fldCharType="begin"/>
            </w:r>
            <w:r w:rsidR="008B63AC">
              <w:instrText xml:space="preserve"> MERGEFIELD  ${price}  \* MERGEFORMAT </w:instrText>
            </w:r>
            <w:r w:rsidR="008B63AC">
              <w:fldChar w:fldCharType="separate"/>
            </w:r>
            <w:r w:rsidR="00B44D28">
              <w:rPr>
                <w:noProof/>
              </w:rPr>
              <w:t>«${price}»</w:t>
            </w:r>
            <w:r w:rsidR="008B63AC">
              <w:rPr>
                <w:noProof/>
              </w:rPr>
              <w:fldChar w:fldCharType="end"/>
            </w:r>
          </w:p>
        </w:tc>
      </w:tr>
    </w:tbl>
    <w:p w14:paraId="5808F90D" w14:textId="77777777" w:rsidR="00373EE7" w:rsidRDefault="00373EE7" w:rsidP="00A36725"/>
    <w:p w14:paraId="6B474B27" w14:textId="77777777" w:rsidR="00373EE7" w:rsidRDefault="00373EE7" w:rsidP="00A36725"/>
    <w:p w14:paraId="291B096F" w14:textId="77777777" w:rsidR="00373EE7" w:rsidRPr="00A340F2" w:rsidRDefault="00373EE7" w:rsidP="00A36725"/>
    <w:sectPr w:rsidR="00373EE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44A3" w14:textId="77777777" w:rsidR="008B63AC" w:rsidRDefault="008B63AC">
      <w:pPr>
        <w:spacing w:line="240" w:lineRule="auto"/>
      </w:pPr>
      <w:r>
        <w:separator/>
      </w:r>
    </w:p>
    <w:p w14:paraId="02AEFB0F" w14:textId="77777777" w:rsidR="008B63AC" w:rsidRDefault="008B63AC"/>
  </w:endnote>
  <w:endnote w:type="continuationSeparator" w:id="0">
    <w:p w14:paraId="360300DF" w14:textId="77777777" w:rsidR="008B63AC" w:rsidRDefault="008B63AC">
      <w:pPr>
        <w:spacing w:line="240" w:lineRule="auto"/>
      </w:pPr>
      <w:r>
        <w:continuationSeparator/>
      </w:r>
    </w:p>
    <w:p w14:paraId="2C4529E1" w14:textId="77777777" w:rsidR="008B63AC" w:rsidRDefault="008B6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8162" w14:textId="77777777" w:rsidR="007201A7" w:rsidRDefault="007201A7">
    <w:pPr>
      <w:pStyle w:val="Footer"/>
    </w:pPr>
  </w:p>
  <w:p w14:paraId="54F2465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3834" w14:textId="77777777" w:rsidR="00A36725" w:rsidRDefault="008B63AC">
    <w:pPr>
      <w:pStyle w:val="Footer"/>
    </w:pPr>
    <w:r>
      <w:rPr>
        <w:noProof/>
      </w:rPr>
      <w:pict w14:anchorId="764127A3">
        <v:shape id="Freeform: Shape 8" o:spid="_x0000_s2049" alt="Green gradient in rectangle" style="position:absolute;margin-left:-6.5pt;margin-top:675.35pt;width:627.85pt;height:213.85pt;rotation:180;z-index:-251655168;visibility:visible;mso-position-horizontal-relative:page;mso-position-vertical-relative:page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<v:fill color2="#4eb3cf [3208]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14:paraId="4B38D8F8" w14:textId="77777777" w:rsidR="00A36725" w:rsidRDefault="00A36725" w:rsidP="00A36725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4BCA" w14:textId="77777777" w:rsidR="008B63AC" w:rsidRDefault="008B63AC">
      <w:pPr>
        <w:spacing w:line="240" w:lineRule="auto"/>
      </w:pPr>
      <w:r>
        <w:separator/>
      </w:r>
    </w:p>
    <w:p w14:paraId="345C7FDE" w14:textId="77777777" w:rsidR="008B63AC" w:rsidRDefault="008B63AC"/>
  </w:footnote>
  <w:footnote w:type="continuationSeparator" w:id="0">
    <w:p w14:paraId="76F15588" w14:textId="77777777" w:rsidR="008B63AC" w:rsidRDefault="008B63AC">
      <w:pPr>
        <w:spacing w:line="240" w:lineRule="auto"/>
      </w:pPr>
      <w:r>
        <w:continuationSeparator/>
      </w:r>
    </w:p>
    <w:p w14:paraId="236B45C2" w14:textId="77777777" w:rsidR="008B63AC" w:rsidRDefault="008B63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2CE8" w14:textId="77777777" w:rsidR="007201A7" w:rsidRDefault="007201A7"/>
  <w:p w14:paraId="33528E5C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9B81" w14:textId="77777777" w:rsidR="00A36725" w:rsidRDefault="008B63AC">
    <w:pPr>
      <w:pStyle w:val="Header"/>
    </w:pPr>
    <w:r>
      <w:rPr>
        <w:noProof/>
        <w:lang w:eastAsia="en-US"/>
      </w:rPr>
      <w:pict w14:anchorId="1B786ED8">
        <v:shape id="Freeform: Shape 5" o:spid="_x0000_s2050" alt="Green gradient in rectangle" style="position:absolute;margin-left:0;margin-top:0;width:609.1pt;height:327.6pt;z-index:-251657216;visibility:visible;mso-width-percent:1000;mso-position-horizontal:center;mso-position-horizontal-relative:page;mso-position-vertical:top;mso-position-vertical-relative:page;mso-width-percent:1000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<v:fill color2="#4eb3cf [3208]" rotate="t" angle="58" focus="100%" type="gradient">
            <o:fill v:ext="view" type="gradientUnscaled"/>
          </v:fill>
          <v:stroke joinstyle="miter"/>
          <v:formulas/>
          <v:path arrowok="t" o:connecttype="custom" o:connectlocs="0,0;7735824,0;7735824,2714794;0,4160520;0,0" o:connectangles="0,0,0,0,0" textboxrect="0,0,7738110,2906395"/>
          <v:textbox>
            <w:txbxContent>
              <w:p w14:paraId="3C9A89E2" w14:textId="77777777" w:rsidR="00A36725" w:rsidRDefault="00A36725" w:rsidP="00A36725"/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C54"/>
    <w:rsid w:val="000302C5"/>
    <w:rsid w:val="00064E3E"/>
    <w:rsid w:val="00077551"/>
    <w:rsid w:val="000A6E91"/>
    <w:rsid w:val="000E7C40"/>
    <w:rsid w:val="001817A4"/>
    <w:rsid w:val="001A035C"/>
    <w:rsid w:val="001D1771"/>
    <w:rsid w:val="0020743A"/>
    <w:rsid w:val="002342FD"/>
    <w:rsid w:val="002370B2"/>
    <w:rsid w:val="002400DD"/>
    <w:rsid w:val="002450DA"/>
    <w:rsid w:val="00263E3B"/>
    <w:rsid w:val="00264280"/>
    <w:rsid w:val="00275B2A"/>
    <w:rsid w:val="002A107B"/>
    <w:rsid w:val="002A4819"/>
    <w:rsid w:val="002B06E9"/>
    <w:rsid w:val="002E7603"/>
    <w:rsid w:val="002F5404"/>
    <w:rsid w:val="00316D06"/>
    <w:rsid w:val="00373EE7"/>
    <w:rsid w:val="003A1F5D"/>
    <w:rsid w:val="003D23A0"/>
    <w:rsid w:val="00412FCA"/>
    <w:rsid w:val="00460AFC"/>
    <w:rsid w:val="00475407"/>
    <w:rsid w:val="004858C9"/>
    <w:rsid w:val="004870D2"/>
    <w:rsid w:val="00497692"/>
    <w:rsid w:val="004A10E9"/>
    <w:rsid w:val="004C0C58"/>
    <w:rsid w:val="00545140"/>
    <w:rsid w:val="005B1905"/>
    <w:rsid w:val="005E394D"/>
    <w:rsid w:val="0060494A"/>
    <w:rsid w:val="0063307F"/>
    <w:rsid w:val="00662DFA"/>
    <w:rsid w:val="006B4542"/>
    <w:rsid w:val="006D064B"/>
    <w:rsid w:val="006F038A"/>
    <w:rsid w:val="007201A7"/>
    <w:rsid w:val="00745E26"/>
    <w:rsid w:val="00763E01"/>
    <w:rsid w:val="007B4FC5"/>
    <w:rsid w:val="007E0DF2"/>
    <w:rsid w:val="007E1D3F"/>
    <w:rsid w:val="00865DB9"/>
    <w:rsid w:val="0089202B"/>
    <w:rsid w:val="00896AF3"/>
    <w:rsid w:val="008B5297"/>
    <w:rsid w:val="008B63AC"/>
    <w:rsid w:val="008F687A"/>
    <w:rsid w:val="009415D1"/>
    <w:rsid w:val="00947F34"/>
    <w:rsid w:val="00963ED3"/>
    <w:rsid w:val="009D3F3C"/>
    <w:rsid w:val="009E14AC"/>
    <w:rsid w:val="00A340F2"/>
    <w:rsid w:val="00A36725"/>
    <w:rsid w:val="00B41ABD"/>
    <w:rsid w:val="00B44D28"/>
    <w:rsid w:val="00B66C63"/>
    <w:rsid w:val="00B727BE"/>
    <w:rsid w:val="00B946A8"/>
    <w:rsid w:val="00BD130E"/>
    <w:rsid w:val="00BF625A"/>
    <w:rsid w:val="00CB7DA3"/>
    <w:rsid w:val="00CC48F8"/>
    <w:rsid w:val="00CE3710"/>
    <w:rsid w:val="00CF2287"/>
    <w:rsid w:val="00D33124"/>
    <w:rsid w:val="00D72C3A"/>
    <w:rsid w:val="00D73210"/>
    <w:rsid w:val="00D94AD4"/>
    <w:rsid w:val="00DC4C54"/>
    <w:rsid w:val="00DE6632"/>
    <w:rsid w:val="00DF7F65"/>
    <w:rsid w:val="00E208C8"/>
    <w:rsid w:val="00EB63A0"/>
    <w:rsid w:val="00EC16CD"/>
    <w:rsid w:val="00EF5052"/>
    <w:rsid w:val="00F65B05"/>
    <w:rsid w:val="00FE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067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451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451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451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451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54514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sid w:val="00545140"/>
    <w:rPr>
      <w:color w:val="808080"/>
    </w:rPr>
  </w:style>
  <w:style w:type="table" w:styleId="TableGrid">
    <w:name w:val="Table Grid"/>
    <w:basedOn w:val="TableNormal"/>
    <w:uiPriority w:val="39"/>
    <w:rsid w:val="005451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sid w:val="00545140"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545140"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545140"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customStyle="1" w:styleId="TableGridLight1">
    <w:name w:val="Table Grid Light1"/>
    <w:basedOn w:val="TableNormal"/>
    <w:uiPriority w:val="40"/>
    <w:rsid w:val="005451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rsid w:val="00545140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sid w:val="00545140"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rsid w:val="00545140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1">
    <w:name w:val="Plain Table 21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ka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7E30A9AA7A484D81FE5082B8F0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C03AE-79A9-4D05-A285-937F6560B1A6}"/>
      </w:docPartPr>
      <w:docPartBody>
        <w:p w:rsidR="009C3261" w:rsidRDefault="00EA6FDF">
          <w:pPr>
            <w:pStyle w:val="F97E30A9AA7A484D81FE5082B8F0C040"/>
          </w:pPr>
          <w:r w:rsidRPr="00064E3E">
            <w:t>INVOICe</w:t>
          </w:r>
        </w:p>
      </w:docPartBody>
    </w:docPart>
    <w:docPart>
      <w:docPartPr>
        <w:name w:val="E008128A033A45EDA21F2B4C736C0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95FBB-049C-44F5-90A9-6D3F5216CC91}"/>
      </w:docPartPr>
      <w:docPartBody>
        <w:p w:rsidR="009C3261" w:rsidRDefault="00EA6FDF">
          <w:pPr>
            <w:pStyle w:val="E008128A033A45EDA21F2B4C736C0F85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92D02296A64545D8BC27A4C8D61E0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00A9F-3936-4776-B1C0-D43233850F61}"/>
      </w:docPartPr>
      <w:docPartBody>
        <w:p w:rsidR="009C3261" w:rsidRDefault="00EA6FDF">
          <w:pPr>
            <w:pStyle w:val="92D02296A64545D8BC27A4C8D61E0EB9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FDF"/>
    <w:rsid w:val="00622C1B"/>
    <w:rsid w:val="00742717"/>
    <w:rsid w:val="00873F4B"/>
    <w:rsid w:val="009A22AF"/>
    <w:rsid w:val="009C3261"/>
    <w:rsid w:val="00AD25AE"/>
    <w:rsid w:val="00D859F0"/>
    <w:rsid w:val="00E305F2"/>
    <w:rsid w:val="00EA6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E30A9AA7A484D81FE5082B8F0C040">
    <w:name w:val="F97E30A9AA7A484D81FE5082B8F0C040"/>
    <w:rsid w:val="009C3261"/>
  </w:style>
  <w:style w:type="paragraph" w:styleId="Date">
    <w:name w:val="Date"/>
    <w:basedOn w:val="Normal"/>
    <w:next w:val="Normal"/>
    <w:link w:val="DateChar"/>
    <w:uiPriority w:val="99"/>
    <w:rsid w:val="009C3261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9C3261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E008128A033A45EDA21F2B4C736C0F85">
    <w:name w:val="E008128A033A45EDA21F2B4C736C0F85"/>
    <w:rsid w:val="009C3261"/>
  </w:style>
  <w:style w:type="paragraph" w:customStyle="1" w:styleId="92D02296A64545D8BC27A4C8D61E0EB9">
    <w:name w:val="92D02296A64545D8BC27A4C8D61E0EB9"/>
    <w:rsid w:val="009C32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2023-01-03T14:32:00Z</dcterms:created>
  <dcterms:modified xsi:type="dcterms:W3CDTF">2023-01-03T17:51:00Z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