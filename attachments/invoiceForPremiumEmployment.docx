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2322AD5B" w14:textId="77777777" w:rsidTr="002B06E9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F97E30A9AA7A484D81FE5082B8F0C040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39" w:type="dxa"/>
                <w:hideMark/>
              </w:tcPr>
              <w:p w14:paraId="48CCD574" w14:textId="77777777" w:rsidR="00A340F2" w:rsidRPr="00064E3E" w:rsidRDefault="00FE0263" w:rsidP="00064E3E">
                <w:pPr>
                  <w:pStyle w:val="Title"/>
                </w:pPr>
                <w:r w:rsidRPr="00064E3E">
                  <w:t>INVOICe</w:t>
                </w:r>
              </w:p>
            </w:tc>
          </w:sdtContent>
        </w:sdt>
        <w:tc>
          <w:tcPr>
            <w:tcW w:w="3539" w:type="dxa"/>
          </w:tcPr>
          <w:p w14:paraId="7525A7C4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40A2083C" w14:textId="6AE40EB0" w:rsidR="00A340F2" w:rsidRDefault="00A340F2" w:rsidP="002F5404"/>
        </w:tc>
      </w:tr>
      <w:tr w:rsidR="00A340F2" w14:paraId="29ECAD3D" w14:textId="77777777" w:rsidTr="002B06E9">
        <w:trPr>
          <w:trHeight w:val="1364"/>
          <w:jc w:val="center"/>
        </w:trPr>
        <w:tc>
          <w:tcPr>
            <w:tcW w:w="3539" w:type="dxa"/>
            <w:hideMark/>
          </w:tcPr>
          <w:p w14:paraId="04614172" w14:textId="77777777" w:rsidR="00A340F2" w:rsidRPr="00064E3E" w:rsidRDefault="00D701B3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E008128A033A45EDA21F2B4C736C0F85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14:paraId="22186D89" w14:textId="3D6DF23D" w:rsidR="00A340F2" w:rsidRPr="00064E3E" w:rsidRDefault="00973F6A" w:rsidP="002F5404">
            <w:pPr>
              <w:rPr>
                <w:rFonts w:cstheme="minorHAnsi"/>
                <w:sz w:val="32"/>
                <w:szCs w:val="32"/>
              </w:rPr>
            </w:pPr>
            <w:r w:rsidRPr="00973F6A">
              <w:rPr>
                <w:rFonts w:cstheme="minorHAnsi"/>
                <w:color w:val="000000" w:themeColor="text1"/>
                <w:sz w:val="24"/>
                <w:szCs w:val="24"/>
              </w:rPr>
              <w:fldChar w:fldCharType="begin"/>
            </w:r>
            <w:r w:rsidRPr="00973F6A">
              <w:rPr>
                <w:rFonts w:cstheme="minorHAnsi"/>
                <w:color w:val="000000" w:themeColor="text1"/>
                <w:sz w:val="24"/>
                <w:szCs w:val="24"/>
              </w:rPr>
              <w:instrText xml:space="preserve"> DATE \@ "dddd, MMMM d, yyyy" </w:instrText>
            </w:r>
            <w:r w:rsidRPr="00973F6A">
              <w:rPr>
                <w:rFonts w:cstheme="minorHAnsi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Tuesday, January 3, 2023</w: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end"/>
            </w:r>
          </w:p>
        </w:tc>
        <w:tc>
          <w:tcPr>
            <w:tcW w:w="3539" w:type="dxa"/>
            <w:hideMark/>
          </w:tcPr>
          <w:p w14:paraId="1E2EE050" w14:textId="54959922" w:rsidR="00A340F2" w:rsidRPr="00064E3E" w:rsidRDefault="00A340F2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</w:p>
          <w:p w14:paraId="076011BE" w14:textId="19C9F8F2" w:rsidR="00A340F2" w:rsidRPr="00064E3E" w:rsidRDefault="00A340F2" w:rsidP="002F540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539" w:type="dxa"/>
            <w:hideMark/>
          </w:tcPr>
          <w:p w14:paraId="0B954DBD" w14:textId="64490066" w:rsidR="00A340F2" w:rsidRPr="00064E3E" w:rsidRDefault="00973F6A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Staff-Mate</w:t>
            </w:r>
          </w:p>
          <w:p w14:paraId="54140B59" w14:textId="77777777" w:rsidR="00973F6A" w:rsidRPr="00064E3E" w:rsidRDefault="00973F6A" w:rsidP="00973F6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Kyle Street 3908</w:t>
            </w:r>
          </w:p>
          <w:p w14:paraId="20042715" w14:textId="77777777" w:rsidR="00973F6A" w:rsidRPr="00064E3E" w:rsidRDefault="00973F6A" w:rsidP="00973F6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Grand Island</w:t>
            </w:r>
          </w:p>
          <w:p w14:paraId="5A5C0A9F" w14:textId="77777777" w:rsidR="00973F6A" w:rsidRPr="00064E3E" w:rsidRDefault="00973F6A" w:rsidP="00973F6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1234567</w:t>
            </w:r>
          </w:p>
          <w:p w14:paraId="32A2C858" w14:textId="1810663B" w:rsidR="00A340F2" w:rsidRPr="00EC16CD" w:rsidRDefault="00973F6A" w:rsidP="00973F6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staff-mate@gmail.com</w:t>
            </w:r>
          </w:p>
        </w:tc>
      </w:tr>
      <w:tr w:rsidR="00A340F2" w14:paraId="036FAFA7" w14:textId="77777777" w:rsidTr="002B06E9">
        <w:trPr>
          <w:trHeight w:val="2215"/>
          <w:jc w:val="center"/>
        </w:trPr>
        <w:tc>
          <w:tcPr>
            <w:tcW w:w="3539" w:type="dxa"/>
            <w:hideMark/>
          </w:tcPr>
          <w:p w14:paraId="77BECBC2" w14:textId="77777777" w:rsidR="00A340F2" w:rsidRPr="00064E3E" w:rsidRDefault="00D701B3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92D02296A64545D8BC27A4C8D61E0EB9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INVOICE TO</w:t>
                </w:r>
              </w:sdtContent>
            </w:sdt>
          </w:p>
          <w:p w14:paraId="53C1DA72" w14:textId="40CDE130" w:rsidR="00973F6A" w:rsidRDefault="00973F6A" w:rsidP="00973F6A">
            <w:pPr>
              <w:rPr>
                <w:rFonts w:cstheme="minorHAnsi"/>
                <w:noProof/>
                <w:color w:val="000000" w:themeColor="text1"/>
                <w:sz w:val="24"/>
                <w:szCs w:val="24"/>
              </w:rPr>
            </w:pPr>
            <w:r>
              <w:fldChar w:fldCharType="begin"/>
            </w:r>
            <w:r>
              <w:instrText xml:space="preserve"> MERGEFIELD  ${name}  \* MERGEFORMAT </w:instrText>
            </w:r>
            <w:r>
              <w:fldChar w:fldCharType="separate"/>
            </w: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«${name}»</w:t>
            </w: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fldChar w:fldCharType="end"/>
            </w:r>
          </w:p>
          <w:p w14:paraId="3544B2FF" w14:textId="2F7EAE12" w:rsidR="00067423" w:rsidRPr="00064E3E" w:rsidRDefault="00067423" w:rsidP="00973F6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instrText xml:space="preserve"> MERGEFIELD  ${surname}  \* MERGEFORMAT </w:instrTex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«${surname}»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end"/>
            </w:r>
          </w:p>
          <w:p w14:paraId="4EE61EDB" w14:textId="77777777" w:rsidR="00973F6A" w:rsidRPr="00064E3E" w:rsidRDefault="00973F6A" w:rsidP="00973F6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fldChar w:fldCharType="begin"/>
            </w:r>
            <w:r>
              <w:instrText xml:space="preserve"> MERGEFIELD  ${address}  \* MERGEFORMAT </w:instrText>
            </w:r>
            <w:r>
              <w:fldChar w:fldCharType="separate"/>
            </w: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«${address}»</w:t>
            </w: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fldChar w:fldCharType="end"/>
            </w:r>
          </w:p>
          <w:p w14:paraId="6D3A906C" w14:textId="77777777" w:rsidR="00973F6A" w:rsidRPr="00064E3E" w:rsidRDefault="00973F6A" w:rsidP="00973F6A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fldChar w:fldCharType="begin"/>
            </w:r>
            <w:r>
              <w:instrText xml:space="preserve"> MERGEFIELD  ${phoneNumber}  \* MERGEFORMAT </w:instrText>
            </w:r>
            <w:r>
              <w:fldChar w:fldCharType="separate"/>
            </w: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«${phoneNumber}»</w:t>
            </w: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fldChar w:fldCharType="end"/>
            </w:r>
          </w:p>
          <w:p w14:paraId="034835EF" w14:textId="7AC36968" w:rsidR="00A340F2" w:rsidRDefault="00973F6A" w:rsidP="00973F6A">
            <w:pPr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MERGEFIELD  ${email}  \* MERGEFORMAT </w:instrText>
            </w:r>
            <w:r>
              <w:fldChar w:fldCharType="separate"/>
            </w: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«${email}»</w:t>
            </w: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3539" w:type="dxa"/>
          </w:tcPr>
          <w:p w14:paraId="0449C049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1C625550" w14:textId="77777777" w:rsidR="00A340F2" w:rsidRDefault="00A340F2" w:rsidP="002F5404">
            <w:pPr>
              <w:jc w:val="center"/>
            </w:pPr>
          </w:p>
        </w:tc>
      </w:tr>
    </w:tbl>
    <w:p w14:paraId="6EB25CD7" w14:textId="77777777" w:rsidR="00A340F2" w:rsidRDefault="00A340F2" w:rsidP="002F5404">
      <w:pPr>
        <w:rPr>
          <w:noProof/>
        </w:rPr>
      </w:pPr>
    </w:p>
    <w:p w14:paraId="0921BAE9" w14:textId="77777777" w:rsidR="00A340F2" w:rsidRDefault="00A340F2" w:rsidP="00A340F2">
      <w:pPr>
        <w:rPr>
          <w:noProof/>
        </w:rPr>
      </w:pPr>
    </w:p>
    <w:tbl>
      <w:tblPr>
        <w:tblStyle w:val="Contenttable"/>
        <w:tblW w:w="3860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3616"/>
        <w:gridCol w:w="2304"/>
        <w:gridCol w:w="2195"/>
      </w:tblGrid>
      <w:tr w:rsidR="00973F6A" w14:paraId="62D3558F" w14:textId="77777777" w:rsidTr="00973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sdt>
          <w:sdtPr>
            <w:alias w:val="Description:"/>
            <w:tag w:val="Description:"/>
            <w:id w:val="329724175"/>
            <w:placeholder>
              <w:docPart w:val="66196234104942D2961225ABF8FE5041"/>
            </w:placeholder>
            <w:temporary/>
            <w:showingPlcHdr/>
            <w15:appearance w15:val="hidden"/>
          </w:sdtPr>
          <w:sdtContent>
            <w:tc>
              <w:tcPr>
                <w:tcW w:w="3616" w:type="dxa"/>
                <w:hideMark/>
              </w:tcPr>
              <w:p w14:paraId="631DB843" w14:textId="77777777" w:rsidR="00973F6A" w:rsidRDefault="00973F6A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Description</w:t>
                </w:r>
              </w:p>
            </w:tc>
          </w:sdtContent>
        </w:sdt>
        <w:sdt>
          <w:sdtPr>
            <w:alias w:val="Unit price:"/>
            <w:tag w:val="Unit price:"/>
            <w:id w:val="-1233764391"/>
            <w:placeholder>
              <w:docPart w:val="0D08C47AABF742CBBE1AC1F33A054208"/>
            </w:placeholder>
            <w:temporary/>
            <w:showingPlcHdr/>
            <w15:appearance w15:val="hidden"/>
          </w:sdtPr>
          <w:sdtContent>
            <w:tc>
              <w:tcPr>
                <w:tcW w:w="2304" w:type="dxa"/>
                <w:hideMark/>
              </w:tcPr>
              <w:p w14:paraId="0632CADE" w14:textId="77777777" w:rsidR="00973F6A" w:rsidRDefault="00973F6A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Unit Price</w:t>
                </w:r>
              </w:p>
            </w:tc>
          </w:sdtContent>
        </w:sdt>
        <w:sdt>
          <w:sdtPr>
            <w:alias w:val="Line total:"/>
            <w:tag w:val="Line total:"/>
            <w:id w:val="-1547060432"/>
            <w:placeholder>
              <w:docPart w:val="999B42D1C48E40C795A43A7C8DF94EFF"/>
            </w:placeholder>
            <w:temporary/>
            <w:showingPlcHdr/>
            <w15:appearance w15:val="hidden"/>
          </w:sdtPr>
          <w:sdtContent>
            <w:tc>
              <w:tcPr>
                <w:tcW w:w="2195" w:type="dxa"/>
                <w:hideMark/>
              </w:tcPr>
              <w:p w14:paraId="659D6908" w14:textId="77777777" w:rsidR="00973F6A" w:rsidRDefault="00973F6A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Line Total</w:t>
                </w:r>
              </w:p>
            </w:tc>
          </w:sdtContent>
        </w:sdt>
      </w:tr>
    </w:tbl>
    <w:p w14:paraId="6086403D" w14:textId="77777777" w:rsidR="000E7C40" w:rsidRDefault="000E7C40"/>
    <w:p w14:paraId="195B5694" w14:textId="77777777" w:rsidR="000E7C40" w:rsidRDefault="000E7C40"/>
    <w:tbl>
      <w:tblPr>
        <w:tblW w:w="3863" w:type="pct"/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3619"/>
        <w:gridCol w:w="2306"/>
        <w:gridCol w:w="2197"/>
      </w:tblGrid>
      <w:tr w:rsidR="00973F6A" w14:paraId="3F621464" w14:textId="77777777" w:rsidTr="00973F6A">
        <w:trPr>
          <w:trHeight w:hRule="exact" w:val="490"/>
        </w:trPr>
        <w:tc>
          <w:tcPr>
            <w:tcW w:w="3619" w:type="dxa"/>
          </w:tcPr>
          <w:p w14:paraId="2775E703" w14:textId="183EE8A0" w:rsidR="00973F6A" w:rsidRDefault="00973F6A" w:rsidP="00EB63A0">
            <w:pPr>
              <w:pStyle w:val="Normalright"/>
            </w:pPr>
            <w:r>
              <w:t>Premium Employment Fee</w:t>
            </w:r>
          </w:p>
        </w:tc>
        <w:tc>
          <w:tcPr>
            <w:tcW w:w="2306" w:type="dxa"/>
          </w:tcPr>
          <w:p w14:paraId="712C341B" w14:textId="6078FECB" w:rsidR="00973F6A" w:rsidRDefault="00973F6A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282689248"/>
                <w:placeholder>
                  <w:docPart w:val="A8DDC4D23AD64B508749CD3E2FDCD08A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eastAsia="ja-JP"/>
                  </w:rPr>
                  <w:t>$</w:t>
                </w:r>
              </w:sdtContent>
            </w:sdt>
            <w:r>
              <w:rPr>
                <w:lang w:eastAsia="ja-JP"/>
              </w:rPr>
              <w:t>50</w:t>
            </w:r>
          </w:p>
        </w:tc>
        <w:tc>
          <w:tcPr>
            <w:tcW w:w="2197" w:type="dxa"/>
          </w:tcPr>
          <w:p w14:paraId="47D7DDBA" w14:textId="0E2272F3" w:rsidR="00973F6A" w:rsidRDefault="00973F6A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-816956535"/>
                <w:placeholder>
                  <w:docPart w:val="F3AF827C84A04C8C80D6BE5D59138EFF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eastAsia="ja-JP"/>
                  </w:rPr>
                  <w:t>$</w:t>
                </w:r>
              </w:sdtContent>
            </w:sdt>
            <w:r>
              <w:rPr>
                <w:lang w:eastAsia="ja-JP"/>
              </w:rPr>
              <w:t>50</w:t>
            </w:r>
          </w:p>
        </w:tc>
      </w:tr>
      <w:tr w:rsidR="00973F6A" w14:paraId="68F85572" w14:textId="77777777" w:rsidTr="00973F6A">
        <w:trPr>
          <w:trHeight w:hRule="exact" w:val="490"/>
        </w:trPr>
        <w:tc>
          <w:tcPr>
            <w:tcW w:w="3619" w:type="dxa"/>
          </w:tcPr>
          <w:p w14:paraId="4EAB88F1" w14:textId="77777777" w:rsidR="00973F6A" w:rsidRDefault="00973F6A" w:rsidP="00EB63A0">
            <w:pPr>
              <w:pStyle w:val="Normalright"/>
            </w:pPr>
          </w:p>
        </w:tc>
        <w:tc>
          <w:tcPr>
            <w:tcW w:w="2306" w:type="dxa"/>
          </w:tcPr>
          <w:p w14:paraId="25B17499" w14:textId="77777777" w:rsidR="00973F6A" w:rsidRDefault="00973F6A" w:rsidP="00EB63A0">
            <w:pPr>
              <w:pStyle w:val="Normalright"/>
              <w:rPr>
                <w:lang w:eastAsia="ja-JP"/>
              </w:rPr>
            </w:pPr>
          </w:p>
        </w:tc>
        <w:tc>
          <w:tcPr>
            <w:tcW w:w="2197" w:type="dxa"/>
          </w:tcPr>
          <w:p w14:paraId="23D2CC67" w14:textId="77777777" w:rsidR="00973F6A" w:rsidRDefault="00973F6A" w:rsidP="00EB63A0">
            <w:pPr>
              <w:pStyle w:val="Normalright"/>
              <w:rPr>
                <w:lang w:eastAsia="ja-JP"/>
              </w:rPr>
            </w:pPr>
          </w:p>
        </w:tc>
      </w:tr>
    </w:tbl>
    <w:tbl>
      <w:tblPr>
        <w:tblStyle w:val="TotalTable"/>
        <w:tblW w:w="5012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8298"/>
        <w:gridCol w:w="2234"/>
      </w:tblGrid>
      <w:tr w:rsidR="00A340F2" w14:paraId="3297B0A6" w14:textId="77777777" w:rsidTr="00EB63A0">
        <w:trPr>
          <w:trHeight w:hRule="exact" w:val="288"/>
        </w:trPr>
        <w:sdt>
          <w:sdtPr>
            <w:rPr>
              <w:sz w:val="24"/>
            </w:rPr>
            <w:alias w:val="Total:"/>
            <w:tag w:val="Total:"/>
            <w:id w:val="-1550988335"/>
            <w:placeholder>
              <w:docPart w:val="BE75B5E674C84D779D2D3AD0FABA051B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17368012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20DBFD78" w14:textId="0D92BDB3" w:rsidR="00A340F2" w:rsidRDefault="00973F6A" w:rsidP="002F5404">
            <w:pPr>
              <w:jc w:val="right"/>
            </w:pPr>
            <w:r>
              <w:t>$50</w:t>
            </w:r>
          </w:p>
        </w:tc>
      </w:tr>
    </w:tbl>
    <w:p w14:paraId="006091CC" w14:textId="79A32403" w:rsidR="007201A7" w:rsidRDefault="007201A7" w:rsidP="00A36725"/>
    <w:p w14:paraId="18E202BD" w14:textId="61EA73E5" w:rsidR="002E2438" w:rsidRPr="00A340F2" w:rsidRDefault="002E2438" w:rsidP="00A36725"/>
    <w:sectPr w:rsidR="002E2438" w:rsidRPr="00A340F2" w:rsidSect="002B06E9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B7F6B" w14:textId="77777777" w:rsidR="00D701B3" w:rsidRDefault="00D701B3">
      <w:pPr>
        <w:spacing w:line="240" w:lineRule="auto"/>
      </w:pPr>
      <w:r>
        <w:separator/>
      </w:r>
    </w:p>
    <w:p w14:paraId="5914100D" w14:textId="77777777" w:rsidR="00D701B3" w:rsidRDefault="00D701B3"/>
  </w:endnote>
  <w:endnote w:type="continuationSeparator" w:id="0">
    <w:p w14:paraId="54F5F3FB" w14:textId="77777777" w:rsidR="00D701B3" w:rsidRDefault="00D701B3">
      <w:pPr>
        <w:spacing w:line="240" w:lineRule="auto"/>
      </w:pPr>
      <w:r>
        <w:continuationSeparator/>
      </w:r>
    </w:p>
    <w:p w14:paraId="7A9DC0B7" w14:textId="77777777" w:rsidR="00D701B3" w:rsidRDefault="00D701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36156" w14:textId="77777777" w:rsidR="007201A7" w:rsidRDefault="007201A7">
    <w:pPr>
      <w:pStyle w:val="Footer"/>
    </w:pPr>
  </w:p>
  <w:p w14:paraId="667A05FE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DB083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554E8AB" wp14:editId="056ED42C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1156AE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54E8AB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001156AE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BC2AC" w14:textId="77777777" w:rsidR="00D701B3" w:rsidRDefault="00D701B3">
      <w:pPr>
        <w:spacing w:line="240" w:lineRule="auto"/>
      </w:pPr>
      <w:r>
        <w:separator/>
      </w:r>
    </w:p>
    <w:p w14:paraId="06681EE6" w14:textId="77777777" w:rsidR="00D701B3" w:rsidRDefault="00D701B3"/>
  </w:footnote>
  <w:footnote w:type="continuationSeparator" w:id="0">
    <w:p w14:paraId="462732AB" w14:textId="77777777" w:rsidR="00D701B3" w:rsidRDefault="00D701B3">
      <w:pPr>
        <w:spacing w:line="240" w:lineRule="auto"/>
      </w:pPr>
      <w:r>
        <w:continuationSeparator/>
      </w:r>
    </w:p>
    <w:p w14:paraId="68CFB005" w14:textId="77777777" w:rsidR="00D701B3" w:rsidRDefault="00D701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2BA6D" w14:textId="77777777" w:rsidR="007201A7" w:rsidRDefault="007201A7"/>
  <w:p w14:paraId="62D6B6CC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22CFA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C5A92E6" wp14:editId="69C27D7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7CE4C9E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5A92E6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07CE4C9E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54"/>
    <w:rsid w:val="00064E3E"/>
    <w:rsid w:val="00067423"/>
    <w:rsid w:val="00077551"/>
    <w:rsid w:val="000A6E91"/>
    <w:rsid w:val="000E7C40"/>
    <w:rsid w:val="001817A4"/>
    <w:rsid w:val="001A035C"/>
    <w:rsid w:val="001D1771"/>
    <w:rsid w:val="0020743A"/>
    <w:rsid w:val="002400DD"/>
    <w:rsid w:val="002450DA"/>
    <w:rsid w:val="00263E3B"/>
    <w:rsid w:val="00264280"/>
    <w:rsid w:val="002A107B"/>
    <w:rsid w:val="002B06E9"/>
    <w:rsid w:val="002E2438"/>
    <w:rsid w:val="002E7603"/>
    <w:rsid w:val="002F5404"/>
    <w:rsid w:val="00316D06"/>
    <w:rsid w:val="003D23A0"/>
    <w:rsid w:val="003D4DF6"/>
    <w:rsid w:val="004858C9"/>
    <w:rsid w:val="004870D2"/>
    <w:rsid w:val="004A10E9"/>
    <w:rsid w:val="005E394D"/>
    <w:rsid w:val="00662DFA"/>
    <w:rsid w:val="006B4542"/>
    <w:rsid w:val="006F038A"/>
    <w:rsid w:val="007201A7"/>
    <w:rsid w:val="007B4FC5"/>
    <w:rsid w:val="007E0DF2"/>
    <w:rsid w:val="007E1D3F"/>
    <w:rsid w:val="00865DB9"/>
    <w:rsid w:val="0089202B"/>
    <w:rsid w:val="008B5297"/>
    <w:rsid w:val="009415D1"/>
    <w:rsid w:val="00947F34"/>
    <w:rsid w:val="00973F6A"/>
    <w:rsid w:val="009D3F3C"/>
    <w:rsid w:val="009E14AC"/>
    <w:rsid w:val="00A340F2"/>
    <w:rsid w:val="00A36725"/>
    <w:rsid w:val="00AC5DCE"/>
    <w:rsid w:val="00B02E50"/>
    <w:rsid w:val="00B66C63"/>
    <w:rsid w:val="00B727BE"/>
    <w:rsid w:val="00CE3710"/>
    <w:rsid w:val="00CF2287"/>
    <w:rsid w:val="00D33124"/>
    <w:rsid w:val="00D701B3"/>
    <w:rsid w:val="00D73210"/>
    <w:rsid w:val="00DC4C54"/>
    <w:rsid w:val="00EB63A0"/>
    <w:rsid w:val="00EC16CD"/>
    <w:rsid w:val="00F65B05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CD4D5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ka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7E30A9AA7A484D81FE5082B8F0C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C03AE-79A9-4D05-A285-937F6560B1A6}"/>
      </w:docPartPr>
      <w:docPartBody>
        <w:p w:rsidR="0060213A" w:rsidRDefault="00EA6FDF">
          <w:pPr>
            <w:pStyle w:val="F97E30A9AA7A484D81FE5082B8F0C040"/>
          </w:pPr>
          <w:r w:rsidRPr="00064E3E">
            <w:t>INVOICe</w:t>
          </w:r>
        </w:p>
      </w:docPartBody>
    </w:docPart>
    <w:docPart>
      <w:docPartPr>
        <w:name w:val="E008128A033A45EDA21F2B4C736C0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95FBB-049C-44F5-90A9-6D3F5216CC91}"/>
      </w:docPartPr>
      <w:docPartBody>
        <w:p w:rsidR="0060213A" w:rsidRDefault="00EA6FDF">
          <w:pPr>
            <w:pStyle w:val="E008128A033A45EDA21F2B4C736C0F85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92D02296A64545D8BC27A4C8D61E0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00A9F-3936-4776-B1C0-D43233850F61}"/>
      </w:docPartPr>
      <w:docPartBody>
        <w:p w:rsidR="0060213A" w:rsidRDefault="00EA6FDF">
          <w:pPr>
            <w:pStyle w:val="92D02296A64545D8BC27A4C8D61E0EB9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  <w:docPart>
      <w:docPartPr>
        <w:name w:val="BE75B5E674C84D779D2D3AD0FABA0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6FB58-767B-4F88-9194-2755AC87C31E}"/>
      </w:docPartPr>
      <w:docPartBody>
        <w:p w:rsidR="0060213A" w:rsidRDefault="00EA6FDF">
          <w:pPr>
            <w:pStyle w:val="BE75B5E674C84D779D2D3AD0FABA051B"/>
          </w:pPr>
          <w:r>
            <w:rPr>
              <w:sz w:val="24"/>
            </w:rPr>
            <w:t>Total</w:t>
          </w:r>
        </w:p>
      </w:docPartBody>
    </w:docPart>
    <w:docPart>
      <w:docPartPr>
        <w:name w:val="66196234104942D2961225ABF8FE5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CA04A-DB05-4134-964C-EBE7816045D7}"/>
      </w:docPartPr>
      <w:docPartBody>
        <w:p w:rsidR="00000000" w:rsidRDefault="0060213A" w:rsidP="0060213A">
          <w:pPr>
            <w:pStyle w:val="66196234104942D2961225ABF8FE5041"/>
          </w:pPr>
          <w:r>
            <w:t>Description</w:t>
          </w:r>
        </w:p>
      </w:docPartBody>
    </w:docPart>
    <w:docPart>
      <w:docPartPr>
        <w:name w:val="0D08C47AABF742CBBE1AC1F33A054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45A33-53C0-436F-8FB1-46CFA25A63D2}"/>
      </w:docPartPr>
      <w:docPartBody>
        <w:p w:rsidR="00000000" w:rsidRDefault="0060213A" w:rsidP="0060213A">
          <w:pPr>
            <w:pStyle w:val="0D08C47AABF742CBBE1AC1F33A054208"/>
          </w:pPr>
          <w:r>
            <w:t>Unit Price</w:t>
          </w:r>
        </w:p>
      </w:docPartBody>
    </w:docPart>
    <w:docPart>
      <w:docPartPr>
        <w:name w:val="999B42D1C48E40C795A43A7C8DF94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93275-9E65-421D-B55D-AE92857BE71D}"/>
      </w:docPartPr>
      <w:docPartBody>
        <w:p w:rsidR="00000000" w:rsidRDefault="0060213A" w:rsidP="0060213A">
          <w:pPr>
            <w:pStyle w:val="999B42D1C48E40C795A43A7C8DF94EFF"/>
          </w:pPr>
          <w:r>
            <w:t>Line Total</w:t>
          </w:r>
        </w:p>
      </w:docPartBody>
    </w:docPart>
    <w:docPart>
      <w:docPartPr>
        <w:name w:val="A8DDC4D23AD64B508749CD3E2FDCD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46084-6798-4502-8A77-D1B02CFBBD0F}"/>
      </w:docPartPr>
      <w:docPartBody>
        <w:p w:rsidR="00000000" w:rsidRDefault="0060213A" w:rsidP="0060213A">
          <w:pPr>
            <w:pStyle w:val="A8DDC4D23AD64B508749CD3E2FDCD08A"/>
          </w:pPr>
          <w:r>
            <w:rPr>
              <w:lang w:eastAsia="ja-JP"/>
            </w:rPr>
            <w:t>$</w:t>
          </w:r>
        </w:p>
      </w:docPartBody>
    </w:docPart>
    <w:docPart>
      <w:docPartPr>
        <w:name w:val="F3AF827C84A04C8C80D6BE5D59138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E297E-7DC1-4C7B-BD15-9C5B1F4E976F}"/>
      </w:docPartPr>
      <w:docPartBody>
        <w:p w:rsidR="00000000" w:rsidRDefault="0060213A" w:rsidP="0060213A">
          <w:pPr>
            <w:pStyle w:val="F3AF827C84A04C8C80D6BE5D59138EFF"/>
          </w:pPr>
          <w:r>
            <w:rPr>
              <w:lang w:eastAsia="ja-JP"/>
            </w:rPr>
            <w:t>$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DF"/>
    <w:rsid w:val="00595568"/>
    <w:rsid w:val="0060213A"/>
    <w:rsid w:val="00EA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7E30A9AA7A484D81FE5082B8F0C040">
    <w:name w:val="F97E30A9AA7A484D81FE5082B8F0C040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eastAsia="ja-JP"/>
    </w:rPr>
  </w:style>
  <w:style w:type="paragraph" w:customStyle="1" w:styleId="E008128A033A45EDA21F2B4C736C0F85">
    <w:name w:val="E008128A033A45EDA21F2B4C736C0F85"/>
  </w:style>
  <w:style w:type="paragraph" w:customStyle="1" w:styleId="7D387F469A0E4579B91F565A45E06E4E">
    <w:name w:val="7D387F469A0E4579B91F565A45E06E4E"/>
  </w:style>
  <w:style w:type="paragraph" w:customStyle="1" w:styleId="7F08C619D86A43618285D27BB1340372">
    <w:name w:val="7F08C619D86A43618285D27BB1340372"/>
  </w:style>
  <w:style w:type="paragraph" w:customStyle="1" w:styleId="4C53762BAB874B588D03F67EE1BEE956">
    <w:name w:val="4C53762BAB874B588D03F67EE1BEE956"/>
  </w:style>
  <w:style w:type="paragraph" w:customStyle="1" w:styleId="1ECFDC6BBA2E42C59AACC2F8D873E0F6">
    <w:name w:val="1ECFDC6BBA2E42C59AACC2F8D873E0F6"/>
  </w:style>
  <w:style w:type="paragraph" w:customStyle="1" w:styleId="6981D0FB9E5E407EB70389680D74A8E8">
    <w:name w:val="6981D0FB9E5E407EB70389680D74A8E8"/>
  </w:style>
  <w:style w:type="paragraph" w:customStyle="1" w:styleId="57C0C6DD62014C0D8F780A2088C3BD92">
    <w:name w:val="57C0C6DD62014C0D8F780A2088C3BD92"/>
  </w:style>
  <w:style w:type="paragraph" w:customStyle="1" w:styleId="27D15F6B031C4C278545D65F520EBEEB">
    <w:name w:val="27D15F6B031C4C278545D65F520EBEEB"/>
  </w:style>
  <w:style w:type="paragraph" w:customStyle="1" w:styleId="E07E3F1B3CCE4DF2B3C4728AF0F3CA98">
    <w:name w:val="E07E3F1B3CCE4DF2B3C4728AF0F3CA98"/>
  </w:style>
  <w:style w:type="paragraph" w:customStyle="1" w:styleId="459E465729D249BF94402622A0B9699B">
    <w:name w:val="459E465729D249BF94402622A0B9699B"/>
  </w:style>
  <w:style w:type="paragraph" w:customStyle="1" w:styleId="92D02296A64545D8BC27A4C8D61E0EB9">
    <w:name w:val="92D02296A64545D8BC27A4C8D61E0EB9"/>
  </w:style>
  <w:style w:type="paragraph" w:customStyle="1" w:styleId="65AF3A7E051241D2BD57549B231DAD00">
    <w:name w:val="65AF3A7E051241D2BD57549B231DAD00"/>
  </w:style>
  <w:style w:type="paragraph" w:customStyle="1" w:styleId="402642E071744583BBD4A4FBD091856A">
    <w:name w:val="402642E071744583BBD4A4FBD091856A"/>
  </w:style>
  <w:style w:type="paragraph" w:customStyle="1" w:styleId="3E488A37E38743DDBA5CF99CB1F9B14A">
    <w:name w:val="3E488A37E38743DDBA5CF99CB1F9B14A"/>
  </w:style>
  <w:style w:type="paragraph" w:customStyle="1" w:styleId="4E4C35BAA8F5477799CFEBE8B6200492">
    <w:name w:val="4E4C35BAA8F5477799CFEBE8B6200492"/>
  </w:style>
  <w:style w:type="paragraph" w:customStyle="1" w:styleId="D713A33A09C246A7804782321D1BFF55">
    <w:name w:val="D713A33A09C246A7804782321D1BFF55"/>
  </w:style>
  <w:style w:type="paragraph" w:customStyle="1" w:styleId="0467FD49ED614844B83FE15C2DEFB277">
    <w:name w:val="0467FD49ED614844B83FE15C2DEFB277"/>
  </w:style>
  <w:style w:type="paragraph" w:customStyle="1" w:styleId="6B266B9784CD4E4BB6E23732C56823E2">
    <w:name w:val="6B266B9784CD4E4BB6E23732C56823E2"/>
  </w:style>
  <w:style w:type="paragraph" w:customStyle="1" w:styleId="CC73D3E79E3447B1A405D62624FA9263">
    <w:name w:val="CC73D3E79E3447B1A405D62624FA9263"/>
  </w:style>
  <w:style w:type="paragraph" w:customStyle="1" w:styleId="907F98A645814C1A85112A1E88E32D00">
    <w:name w:val="907F98A645814C1A85112A1E88E32D00"/>
  </w:style>
  <w:style w:type="paragraph" w:customStyle="1" w:styleId="2B04A1C51DB241A2BD505D60F3D7B815">
    <w:name w:val="2B04A1C51DB241A2BD505D60F3D7B815"/>
  </w:style>
  <w:style w:type="paragraph" w:customStyle="1" w:styleId="DBAAC86D56D9454C8CDEC248D76B6392">
    <w:name w:val="DBAAC86D56D9454C8CDEC248D76B6392"/>
  </w:style>
  <w:style w:type="paragraph" w:customStyle="1" w:styleId="8CB36867877842978FC677E3A1CF2437">
    <w:name w:val="8CB36867877842978FC677E3A1CF2437"/>
  </w:style>
  <w:style w:type="paragraph" w:customStyle="1" w:styleId="27A73C7344F441B98DCC6FF6F326B60E">
    <w:name w:val="27A73C7344F441B98DCC6FF6F326B60E"/>
  </w:style>
  <w:style w:type="paragraph" w:customStyle="1" w:styleId="A499FD77EFC045A59731AFECF885DE2F">
    <w:name w:val="A499FD77EFC045A59731AFECF885DE2F"/>
  </w:style>
  <w:style w:type="paragraph" w:customStyle="1" w:styleId="4B9A4233D7EB4FD49AA59350AD34E8A6">
    <w:name w:val="4B9A4233D7EB4FD49AA59350AD34E8A6"/>
  </w:style>
  <w:style w:type="paragraph" w:customStyle="1" w:styleId="81756ED935244AE2AA89AC562EC5E3BA">
    <w:name w:val="81756ED935244AE2AA89AC562EC5E3BA"/>
  </w:style>
  <w:style w:type="paragraph" w:customStyle="1" w:styleId="3AA87BD16ACB46078E684298CC967F8A">
    <w:name w:val="3AA87BD16ACB46078E684298CC967F8A"/>
  </w:style>
  <w:style w:type="paragraph" w:customStyle="1" w:styleId="5CF1AA8951A6447AAB1B41F176257039">
    <w:name w:val="5CF1AA8951A6447AAB1B41F176257039"/>
  </w:style>
  <w:style w:type="paragraph" w:customStyle="1" w:styleId="DBD7223E793347DAA0F43CB30AF6DAFA">
    <w:name w:val="DBD7223E793347DAA0F43CB30AF6DAFA"/>
  </w:style>
  <w:style w:type="paragraph" w:customStyle="1" w:styleId="CEF2AEE966D447ADB5810CDB7B6C3FED">
    <w:name w:val="CEF2AEE966D447ADB5810CDB7B6C3FED"/>
  </w:style>
  <w:style w:type="paragraph" w:customStyle="1" w:styleId="E04A9086B8F34F23B327B6DB6D0DE9D0">
    <w:name w:val="E04A9086B8F34F23B327B6DB6D0DE9D0"/>
  </w:style>
  <w:style w:type="paragraph" w:customStyle="1" w:styleId="F9AD3A6C8A474387BF2DF291A9FE7598">
    <w:name w:val="F9AD3A6C8A474387BF2DF291A9FE7598"/>
  </w:style>
  <w:style w:type="paragraph" w:customStyle="1" w:styleId="8E513E69AFF848379F4CB8268E28786E">
    <w:name w:val="8E513E69AFF848379F4CB8268E28786E"/>
  </w:style>
  <w:style w:type="paragraph" w:customStyle="1" w:styleId="6D8F154C9E834FDFA56B1DB5D6852C37">
    <w:name w:val="6D8F154C9E834FDFA56B1DB5D6852C37"/>
  </w:style>
  <w:style w:type="paragraph" w:customStyle="1" w:styleId="4A9E9725AAB140C08D84E5E0A8839A0B">
    <w:name w:val="4A9E9725AAB140C08D84E5E0A8839A0B"/>
  </w:style>
  <w:style w:type="paragraph" w:customStyle="1" w:styleId="B9C0881E08F846A3A8A1E7AE228ADC10">
    <w:name w:val="B9C0881E08F846A3A8A1E7AE228ADC10"/>
  </w:style>
  <w:style w:type="paragraph" w:customStyle="1" w:styleId="3DD2165CF09D45E49FFDA29755F76751">
    <w:name w:val="3DD2165CF09D45E49FFDA29755F76751"/>
  </w:style>
  <w:style w:type="paragraph" w:customStyle="1" w:styleId="70212A1477374A0CAFD9EF48B29F95FB">
    <w:name w:val="70212A1477374A0CAFD9EF48B29F95FB"/>
  </w:style>
  <w:style w:type="paragraph" w:customStyle="1" w:styleId="789AB9E41B6145359F51F5BEE589EADC">
    <w:name w:val="789AB9E41B6145359F51F5BEE589EADC"/>
  </w:style>
  <w:style w:type="paragraph" w:customStyle="1" w:styleId="2253A14443554979A1019D078EAD26AC">
    <w:name w:val="2253A14443554979A1019D078EAD26AC"/>
  </w:style>
  <w:style w:type="paragraph" w:customStyle="1" w:styleId="C493B740731F4C13859DC1B03B3C62C6">
    <w:name w:val="C493B740731F4C13859DC1B03B3C62C6"/>
  </w:style>
  <w:style w:type="paragraph" w:customStyle="1" w:styleId="BB0215FF2D624D0AAEFE0A69ACB35A79">
    <w:name w:val="BB0215FF2D624D0AAEFE0A69ACB35A79"/>
  </w:style>
  <w:style w:type="paragraph" w:customStyle="1" w:styleId="4D5F3DD928F44632ADC903F28E43572A">
    <w:name w:val="4D5F3DD928F44632ADC903F28E43572A"/>
  </w:style>
  <w:style w:type="paragraph" w:customStyle="1" w:styleId="7547FA2C767B45548E09BCDFB0657E3C">
    <w:name w:val="7547FA2C767B45548E09BCDFB0657E3C"/>
  </w:style>
  <w:style w:type="paragraph" w:customStyle="1" w:styleId="51A4E9FADD534355900658189A616007">
    <w:name w:val="51A4E9FADD534355900658189A616007"/>
  </w:style>
  <w:style w:type="paragraph" w:customStyle="1" w:styleId="E895F1A2F23241CBB74347A7DE99B131">
    <w:name w:val="E895F1A2F23241CBB74347A7DE99B131"/>
  </w:style>
  <w:style w:type="paragraph" w:customStyle="1" w:styleId="925DAE37BAF14D6A9841196969E86DF9">
    <w:name w:val="925DAE37BAF14D6A9841196969E86DF9"/>
  </w:style>
  <w:style w:type="paragraph" w:customStyle="1" w:styleId="2F1936FFEABB45078E62BD69940710B1">
    <w:name w:val="2F1936FFEABB45078E62BD69940710B1"/>
  </w:style>
  <w:style w:type="paragraph" w:customStyle="1" w:styleId="3AB78F149B7242FFBFAE470EB4D394D3">
    <w:name w:val="3AB78F149B7242FFBFAE470EB4D394D3"/>
  </w:style>
  <w:style w:type="paragraph" w:customStyle="1" w:styleId="FD314395F0A2435C97BCE666199718C9">
    <w:name w:val="FD314395F0A2435C97BCE666199718C9"/>
  </w:style>
  <w:style w:type="paragraph" w:customStyle="1" w:styleId="BE75B5E674C84D779D2D3AD0FABA051B">
    <w:name w:val="BE75B5E674C84D779D2D3AD0FABA051B"/>
  </w:style>
  <w:style w:type="paragraph" w:customStyle="1" w:styleId="66196234104942D2961225ABF8FE5041">
    <w:name w:val="66196234104942D2961225ABF8FE5041"/>
    <w:rsid w:val="0060213A"/>
  </w:style>
  <w:style w:type="paragraph" w:customStyle="1" w:styleId="0D08C47AABF742CBBE1AC1F33A054208">
    <w:name w:val="0D08C47AABF742CBBE1AC1F33A054208"/>
    <w:rsid w:val="0060213A"/>
  </w:style>
  <w:style w:type="paragraph" w:customStyle="1" w:styleId="999B42D1C48E40C795A43A7C8DF94EFF">
    <w:name w:val="999B42D1C48E40C795A43A7C8DF94EFF"/>
    <w:rsid w:val="0060213A"/>
  </w:style>
  <w:style w:type="paragraph" w:customStyle="1" w:styleId="CA11ECC8ED48416A86B4925D8DFA5D21">
    <w:name w:val="CA11ECC8ED48416A86B4925D8DFA5D21"/>
    <w:rsid w:val="0060213A"/>
  </w:style>
  <w:style w:type="paragraph" w:customStyle="1" w:styleId="A8DDC4D23AD64B508749CD3E2FDCD08A">
    <w:name w:val="A8DDC4D23AD64B508749CD3E2FDCD08A"/>
    <w:rsid w:val="0060213A"/>
  </w:style>
  <w:style w:type="paragraph" w:customStyle="1" w:styleId="A2BF369DB85B4AEEBD8DDF4BDF8DFA8F">
    <w:name w:val="A2BF369DB85B4AEEBD8DDF4BDF8DFA8F"/>
    <w:rsid w:val="0060213A"/>
  </w:style>
  <w:style w:type="paragraph" w:customStyle="1" w:styleId="F3AF827C84A04C8C80D6BE5D59138EFF">
    <w:name w:val="F3AF827C84A04C8C80D6BE5D59138EFF"/>
    <w:rsid w:val="0060213A"/>
  </w:style>
  <w:style w:type="paragraph" w:customStyle="1" w:styleId="CB4DCC69154241159CF94707AD8E1B53">
    <w:name w:val="CB4DCC69154241159CF94707AD8E1B53"/>
    <w:rsid w:val="0060213A"/>
  </w:style>
  <w:style w:type="paragraph" w:customStyle="1" w:styleId="4D158D9D57644CBDA9BCC9F7EE2AEBFC">
    <w:name w:val="4D158D9D57644CBDA9BCC9F7EE2AEBFC"/>
    <w:rsid w:val="0060213A"/>
  </w:style>
  <w:style w:type="paragraph" w:customStyle="1" w:styleId="6E0F9F2792C446A6B22D9697C4A8E0C4">
    <w:name w:val="6E0F9F2792C446A6B22D9697C4A8E0C4"/>
    <w:rsid w:val="0060213A"/>
  </w:style>
  <w:style w:type="paragraph" w:customStyle="1" w:styleId="A1881E3703F145F088C6A51D703853D9">
    <w:name w:val="A1881E3703F145F088C6A51D703853D9"/>
    <w:rsid w:val="0060213A"/>
  </w:style>
  <w:style w:type="paragraph" w:customStyle="1" w:styleId="FF81D4B8D5EC470498043FE2E4AAA31B">
    <w:name w:val="FF81D4B8D5EC470498043FE2E4AAA31B"/>
    <w:rsid w:val="0060213A"/>
  </w:style>
  <w:style w:type="paragraph" w:customStyle="1" w:styleId="7259D67A42BF4FDE84A29230A3C5D99D">
    <w:name w:val="7259D67A42BF4FDE84A29230A3C5D99D"/>
    <w:rsid w:val="0060213A"/>
  </w:style>
  <w:style w:type="paragraph" w:customStyle="1" w:styleId="A6D4E9F151F94DFB96CA7B862DE2F40B">
    <w:name w:val="A6D4E9F151F94DFB96CA7B862DE2F40B"/>
    <w:rsid w:val="0060213A"/>
  </w:style>
  <w:style w:type="paragraph" w:customStyle="1" w:styleId="2726C7132D0143BD88DE0F909E288CEE">
    <w:name w:val="2726C7132D0143BD88DE0F909E288CEE"/>
    <w:rsid w:val="0060213A"/>
  </w:style>
  <w:style w:type="paragraph" w:customStyle="1" w:styleId="2483301A31CF4347831260DE52241026">
    <w:name w:val="2483301A31CF4347831260DE52241026"/>
    <w:rsid w:val="0060213A"/>
  </w:style>
  <w:style w:type="paragraph" w:customStyle="1" w:styleId="2DCC0C83DF714EEDA5DC5CA514545EC2">
    <w:name w:val="2DCC0C83DF714EEDA5DC5CA514545EC2"/>
    <w:rsid w:val="0060213A"/>
  </w:style>
  <w:style w:type="paragraph" w:customStyle="1" w:styleId="D6D64CEE92584338910F72CA7D638055">
    <w:name w:val="D6D64CEE92584338910F72CA7D638055"/>
    <w:rsid w:val="0060213A"/>
  </w:style>
  <w:style w:type="paragraph" w:customStyle="1" w:styleId="C69768476919429BA993BBE21DB21E47">
    <w:name w:val="C69768476919429BA993BBE21DB21E47"/>
    <w:rsid w:val="0060213A"/>
  </w:style>
  <w:style w:type="paragraph" w:customStyle="1" w:styleId="E23545836E69421CACDBB247EB0BEC90">
    <w:name w:val="E23545836E69421CACDBB247EB0BEC90"/>
    <w:rsid w:val="0060213A"/>
  </w:style>
  <w:style w:type="paragraph" w:customStyle="1" w:styleId="CAEE08576E924E59A416F327BB6CDC59">
    <w:name w:val="CAEE08576E924E59A416F327BB6CDC59"/>
    <w:rsid w:val="0060213A"/>
  </w:style>
  <w:style w:type="paragraph" w:customStyle="1" w:styleId="921AE00CDDB2475792D887E5B5E9AB41">
    <w:name w:val="921AE00CDDB2475792D887E5B5E9AB41"/>
    <w:rsid w:val="0060213A"/>
  </w:style>
  <w:style w:type="paragraph" w:customStyle="1" w:styleId="DBB1D066CEFA40DBA9657CCE478D8121">
    <w:name w:val="DBB1D066CEFA40DBA9657CCE478D8121"/>
    <w:rsid w:val="006021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design).dotx</Template>
  <TotalTime>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2023-01-03T17:28:00Z</dcterms:created>
  <dcterms:modified xsi:type="dcterms:W3CDTF">2023-01-03T17:44:00Z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