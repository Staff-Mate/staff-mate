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7" w:type="dxa"/>
        <w:jc w:val="center"/>
        <w:tblLook w:val="0600"/>
      </w:tblPr>
      <w:tblGrid>
        <w:gridCol w:w="3539"/>
        <w:gridCol w:w="3539"/>
        <w:gridCol w:w="3539"/>
      </w:tblGrid>
      <w:tr w:rsidR="00A340F2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F97E30A9AA7A484D81FE5082B8F0C040"/>
            </w:placeholder>
            <w:temporary/>
            <w:showingPlcHdr/>
          </w:sdtPr>
          <w:sdtContent>
            <w:tc>
              <w:tcPr>
                <w:tcW w:w="3539" w:type="dxa"/>
                <w:hideMark/>
              </w:tcPr>
              <w:p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B06E9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064E3E" w:rsidRDefault="00B35D3A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E008128A033A45EDA21F2B4C736C0F85"/>
                </w:placeholder>
                <w:temporary/>
                <w:showingPlcHdr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64E3E" w:rsidRDefault="00632305" w:rsidP="008F181E">
            <w:pPr>
              <w:rPr>
                <w:rFonts w:cstheme="minorHAnsi"/>
                <w:sz w:val="32"/>
                <w:szCs w:val="32"/>
              </w:rPr>
            </w:pPr>
            <w:r w:rsidRPr="008F181E"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Pr="008F181E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DATE \@ "dddd, MMMM d, yyyy" </w:instrText>
            </w:r>
            <w:r w:rsidRPr="008F181E"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A83406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Tuesday, January 3, 2023</w:t>
            </w:r>
            <w:r w:rsidRPr="008F181E"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  <w:hideMark/>
          </w:tcPr>
          <w:p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  <w:p w:rsidR="00A340F2" w:rsidRPr="00064E3E" w:rsidRDefault="00A340F2" w:rsidP="004D03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39" w:type="dxa"/>
            <w:hideMark/>
          </w:tcPr>
          <w:p w:rsidR="00A340F2" w:rsidRPr="00064E3E" w:rsidRDefault="00C8311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STAFF MATE</w:t>
            </w:r>
          </w:p>
          <w:p w:rsidR="00A340F2" w:rsidRPr="00064E3E" w:rsidRDefault="00873CE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Kyle Street 3908</w:t>
            </w:r>
          </w:p>
          <w:p w:rsidR="00CF2287" w:rsidRPr="00064E3E" w:rsidRDefault="00873CE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Grand Island</w:t>
            </w:r>
          </w:p>
          <w:p w:rsidR="00A340F2" w:rsidRPr="00064E3E" w:rsidRDefault="00873CE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12345789</w:t>
            </w:r>
          </w:p>
          <w:p w:rsidR="00A340F2" w:rsidRPr="00EC16CD" w:rsidRDefault="00873CE5" w:rsidP="00873CE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staff-mate@gmail.com</w:t>
            </w:r>
          </w:p>
        </w:tc>
      </w:tr>
      <w:tr w:rsidR="00A340F2" w:rsidTr="002B06E9">
        <w:trPr>
          <w:trHeight w:val="2215"/>
          <w:jc w:val="center"/>
        </w:trPr>
        <w:tc>
          <w:tcPr>
            <w:tcW w:w="3539" w:type="dxa"/>
            <w:hideMark/>
          </w:tcPr>
          <w:p w:rsidR="00A340F2" w:rsidRPr="00064E3E" w:rsidRDefault="00B35D3A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2D02296A64545D8BC27A4C8D61E0EB9"/>
                </w:placeholder>
                <w:temporary/>
                <w:showingPlcHdr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:rsidR="00260BD4" w:rsidRDefault="00260BD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name}  \* MERGEFORMAT ">
              <w:r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«${name}»</w:t>
              </w:r>
            </w:fldSimple>
          </w:p>
          <w:p w:rsidR="00A340F2" w:rsidRPr="00064E3E" w:rsidRDefault="008F181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address}  \* MERGEFORMAT ">
              <w:r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«${address}»</w:t>
              </w:r>
            </w:fldSimple>
          </w:p>
          <w:p w:rsidR="00A340F2" w:rsidRPr="00064E3E" w:rsidRDefault="008F181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phoneNumber}  \* MERGEFORMAT ">
              <w:r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«${phoneNumber}»</w:t>
              </w:r>
            </w:fldSimple>
          </w:p>
          <w:p w:rsidR="00A340F2" w:rsidRDefault="008F181E" w:rsidP="008F181E">
            <w:pPr>
              <w:rPr>
                <w:sz w:val="24"/>
                <w:szCs w:val="24"/>
              </w:rPr>
            </w:pPr>
            <w:fldSimple w:instr=" MERGEFIELD  ${email}  \* MERGEFORMAT ">
              <w:r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«${email}»</w:t>
              </w:r>
            </w:fldSimple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3860" w:type="pct"/>
        <w:tblLook w:val="04A0"/>
      </w:tblPr>
      <w:tblGrid>
        <w:gridCol w:w="3691"/>
        <w:gridCol w:w="2351"/>
        <w:gridCol w:w="2240"/>
      </w:tblGrid>
      <w:tr w:rsidR="003058A5" w:rsidTr="003058A5">
        <w:trPr>
          <w:cnfStyle w:val="100000000000"/>
          <w:trHeight w:hRule="exact" w:val="490"/>
          <w:tblHeader/>
        </w:trPr>
        <w:sdt>
          <w:sdtPr>
            <w:alias w:val="Description:"/>
            <w:tag w:val="Description:"/>
            <w:id w:val="329724175"/>
            <w:placeholder>
              <w:docPart w:val="C0D93EA8F3B04B5393B21F33551525CA"/>
            </w:placeholder>
            <w:temporary/>
            <w:showingPlcHdr/>
          </w:sdtPr>
          <w:sdtContent>
            <w:tc>
              <w:tcPr>
                <w:tcW w:w="3690" w:type="dxa"/>
                <w:hideMark/>
              </w:tcPr>
              <w:p w:rsidR="003058A5" w:rsidRDefault="003058A5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4A5B2ADBD9D64E279A9D511B401A4AA9"/>
            </w:placeholder>
            <w:temporary/>
            <w:showingPlcHdr/>
          </w:sdtPr>
          <w:sdtContent>
            <w:tc>
              <w:tcPr>
                <w:tcW w:w="2351" w:type="dxa"/>
                <w:hideMark/>
              </w:tcPr>
              <w:p w:rsidR="003058A5" w:rsidRDefault="003058A5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F75724B7B6334E0585F1E27DEFDE3362"/>
            </w:placeholder>
            <w:temporary/>
            <w:showingPlcHdr/>
          </w:sdtPr>
          <w:sdtContent>
            <w:tc>
              <w:tcPr>
                <w:tcW w:w="2240" w:type="dxa"/>
                <w:hideMark/>
              </w:tcPr>
              <w:p w:rsidR="003058A5" w:rsidRDefault="003058A5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:rsidR="000E7C40" w:rsidRDefault="000E7C40"/>
    <w:p w:rsidR="000E7C40" w:rsidRDefault="000E7C40"/>
    <w:tbl>
      <w:tblPr>
        <w:tblW w:w="3864" w:type="pct"/>
        <w:tblLook w:val="0600"/>
      </w:tblPr>
      <w:tblGrid>
        <w:gridCol w:w="3695"/>
        <w:gridCol w:w="2354"/>
        <w:gridCol w:w="2242"/>
      </w:tblGrid>
      <w:tr w:rsidR="003058A5" w:rsidTr="003058A5">
        <w:trPr>
          <w:trHeight w:hRule="exact" w:val="490"/>
        </w:trPr>
        <w:tc>
          <w:tcPr>
            <w:tcW w:w="3694" w:type="dxa"/>
          </w:tcPr>
          <w:p w:rsidR="003058A5" w:rsidRDefault="003058A5" w:rsidP="003058A5">
            <w:pPr>
              <w:pStyle w:val="Normalright"/>
            </w:pPr>
            <w:r>
              <w:t>Monthly membership</w:t>
            </w:r>
          </w:p>
        </w:tc>
        <w:tc>
          <w:tcPr>
            <w:tcW w:w="2354" w:type="dxa"/>
          </w:tcPr>
          <w:p w:rsidR="003058A5" w:rsidRDefault="003058A5" w:rsidP="007F0EE6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FEF5DBD1219A4F7B847CB0D3B92C4D3F"/>
                </w:placeholder>
                <w:temporary/>
                <w:showingPlcHdr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 w:rsidR="007F0EE6">
              <w:rPr>
                <w:lang w:eastAsia="ja-JP"/>
              </w:rPr>
              <w:t>5</w:t>
            </w:r>
          </w:p>
        </w:tc>
        <w:tc>
          <w:tcPr>
            <w:tcW w:w="2242" w:type="dxa"/>
          </w:tcPr>
          <w:p w:rsidR="003058A5" w:rsidRDefault="003058A5" w:rsidP="007F0EE6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DDA60A47384F4A45A5DD20C3817FBC38"/>
                </w:placeholder>
                <w:temporary/>
                <w:showingPlcHdr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 w:rsidR="007F0EE6">
              <w:rPr>
                <w:lang w:eastAsia="ja-JP"/>
              </w:rPr>
              <w:t>5</w:t>
            </w:r>
          </w:p>
        </w:tc>
      </w:tr>
      <w:tr w:rsidR="003058A5" w:rsidTr="003058A5">
        <w:trPr>
          <w:trHeight w:hRule="exact" w:val="490"/>
        </w:trPr>
        <w:tc>
          <w:tcPr>
            <w:tcW w:w="369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35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242" w:type="dxa"/>
          </w:tcPr>
          <w:p w:rsidR="003058A5" w:rsidRDefault="003058A5" w:rsidP="00EB63A0">
            <w:pPr>
              <w:pStyle w:val="Normalright"/>
            </w:pPr>
          </w:p>
        </w:tc>
      </w:tr>
      <w:tr w:rsidR="003058A5" w:rsidTr="003058A5">
        <w:trPr>
          <w:trHeight w:hRule="exact" w:val="490"/>
        </w:trPr>
        <w:tc>
          <w:tcPr>
            <w:tcW w:w="369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35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242" w:type="dxa"/>
          </w:tcPr>
          <w:p w:rsidR="003058A5" w:rsidRDefault="003058A5" w:rsidP="00EB63A0">
            <w:pPr>
              <w:pStyle w:val="Normalright"/>
            </w:pPr>
          </w:p>
        </w:tc>
      </w:tr>
      <w:tr w:rsidR="003058A5" w:rsidTr="003058A5">
        <w:trPr>
          <w:trHeight w:hRule="exact" w:val="490"/>
        </w:trPr>
        <w:tc>
          <w:tcPr>
            <w:tcW w:w="369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354" w:type="dxa"/>
          </w:tcPr>
          <w:p w:rsidR="003058A5" w:rsidRDefault="003058A5" w:rsidP="00EB63A0">
            <w:pPr>
              <w:pStyle w:val="Normalright"/>
            </w:pPr>
          </w:p>
        </w:tc>
        <w:tc>
          <w:tcPr>
            <w:tcW w:w="2242" w:type="dxa"/>
          </w:tcPr>
          <w:p w:rsidR="003058A5" w:rsidRDefault="003058A5" w:rsidP="00EB63A0">
            <w:pPr>
              <w:pStyle w:val="Normalright"/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/>
      </w:tblPr>
      <w:tblGrid>
        <w:gridCol w:w="8393"/>
        <w:gridCol w:w="2260"/>
      </w:tblGrid>
      <w:tr w:rsidR="00A340F2" w:rsidTr="007F0EE6">
        <w:trPr>
          <w:trHeight w:hRule="exact" w:val="288"/>
          <w:tblHeader/>
        </w:trPr>
        <w:tc>
          <w:tcPr>
            <w:cnfStyle w:val="001000000000"/>
            <w:tcW w:w="8393" w:type="dxa"/>
            <w:shd w:val="clear" w:color="auto" w:fill="auto"/>
            <w:hideMark/>
          </w:tcPr>
          <w:p w:rsidR="00A340F2" w:rsidRDefault="007F0EE6" w:rsidP="007F0EE6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cnfStyle w:val="000100000000"/>
            <w:tcW w:w="2260" w:type="dxa"/>
            <w:shd w:val="clear" w:color="auto" w:fill="auto"/>
          </w:tcPr>
          <w:p w:rsidR="00A340F2" w:rsidRDefault="0007375C" w:rsidP="002F5404">
            <w:pPr>
              <w:jc w:val="right"/>
            </w:pPr>
            <w:r>
              <w:t>$</w:t>
            </w:r>
            <w:r w:rsidR="00743006">
              <w:t>5</w:t>
            </w:r>
          </w:p>
        </w:tc>
      </w:tr>
      <w:tr w:rsidR="007F0EE6" w:rsidTr="007F0EE6">
        <w:trPr>
          <w:gridAfter w:val="1"/>
          <w:wAfter w:w="2260" w:type="dxa"/>
          <w:trHeight w:hRule="exact" w:val="288"/>
        </w:trPr>
        <w:tc>
          <w:tcPr>
            <w:cnfStyle w:val="001000000000"/>
            <w:tcW w:w="8393" w:type="dxa"/>
            <w:shd w:val="clear" w:color="auto" w:fill="auto"/>
            <w:hideMark/>
          </w:tcPr>
          <w:p w:rsidR="007F0EE6" w:rsidRDefault="007F0EE6" w:rsidP="002F5404">
            <w:pPr>
              <w:rPr>
                <w:sz w:val="24"/>
              </w:rPr>
            </w:pPr>
          </w:p>
        </w:tc>
      </w:tr>
      <w:tr w:rsidR="007F0EE6" w:rsidTr="007F0EE6">
        <w:trPr>
          <w:gridAfter w:val="1"/>
          <w:wAfter w:w="2260" w:type="dxa"/>
          <w:trHeight w:hRule="exact" w:val="288"/>
        </w:trPr>
        <w:tc>
          <w:tcPr>
            <w:cnfStyle w:val="001000000000"/>
            <w:tcW w:w="8393" w:type="dxa"/>
            <w:shd w:val="clear" w:color="auto" w:fill="auto"/>
            <w:hideMark/>
          </w:tcPr>
          <w:p w:rsidR="007F0EE6" w:rsidRDefault="007F0EE6" w:rsidP="002F5404">
            <w:pPr>
              <w:rPr>
                <w:sz w:val="24"/>
              </w:rPr>
            </w:pPr>
          </w:p>
        </w:tc>
      </w:tr>
    </w:tbl>
    <w:p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0C9" w:rsidRDefault="005A40C9">
      <w:pPr>
        <w:spacing w:line="240" w:lineRule="auto"/>
      </w:pPr>
      <w:r>
        <w:separator/>
      </w:r>
    </w:p>
    <w:p w:rsidR="005A40C9" w:rsidRDefault="005A40C9"/>
  </w:endnote>
  <w:endnote w:type="continuationSeparator" w:id="1">
    <w:p w:rsidR="005A40C9" w:rsidRDefault="005A40C9">
      <w:pPr>
        <w:spacing w:line="240" w:lineRule="auto"/>
      </w:pPr>
      <w:r>
        <w:continuationSeparator/>
      </w:r>
    </w:p>
    <w:p w:rsidR="005A40C9" w:rsidRDefault="005A40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A7" w:rsidRDefault="007201A7">
    <w:pPr>
      <w:pStyle w:val="Footer"/>
    </w:pPr>
  </w:p>
  <w:p w:rsidR="007201A7" w:rsidRDefault="007201A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25" w:rsidRDefault="00B35D3A">
    <w:pPr>
      <w:pStyle w:val="Footer"/>
    </w:pPr>
    <w:r w:rsidRPr="00B35D3A">
      <w:rPr>
        <w:noProof/>
      </w:rPr>
      <w:pict>
        <v:shape id="Freeform: Shape 8" o:spid="_x0000_s4097" alt="Green gradient in rectangle" style="position:absolute;margin-left:-6.5pt;margin-top:675.35pt;width:627.85pt;height:213.85pt;rotation:180;z-index:-251655168;visibility:visible;mso-position-horizontal-relative:page;mso-position-vertical-relative:page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A36725" w:rsidRDefault="00A36725" w:rsidP="00A36725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0C9" w:rsidRDefault="005A40C9">
      <w:pPr>
        <w:spacing w:line="240" w:lineRule="auto"/>
      </w:pPr>
      <w:r>
        <w:separator/>
      </w:r>
    </w:p>
    <w:p w:rsidR="005A40C9" w:rsidRDefault="005A40C9"/>
  </w:footnote>
  <w:footnote w:type="continuationSeparator" w:id="1">
    <w:p w:rsidR="005A40C9" w:rsidRDefault="005A40C9">
      <w:pPr>
        <w:spacing w:line="240" w:lineRule="auto"/>
      </w:pPr>
      <w:r>
        <w:continuationSeparator/>
      </w:r>
    </w:p>
    <w:p w:rsidR="005A40C9" w:rsidRDefault="005A40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A7" w:rsidRDefault="007201A7"/>
  <w:p w:rsidR="007201A7" w:rsidRDefault="007201A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25" w:rsidRDefault="00B35D3A">
    <w:pPr>
      <w:pStyle w:val="Header"/>
    </w:pPr>
    <w:r w:rsidRPr="00B35D3A">
      <w:rPr>
        <w:noProof/>
        <w:lang w:eastAsia="en-US"/>
      </w:rPr>
      <w:pict>
        <v:shape id="Freeform: Shape 5" o:spid="_x0000_s4098" alt="Green gradient in rectangle" style="position:absolute;margin-left:0;margin-top:0;width:609.1pt;height:327.6pt;z-index:-251657216;visibility:visible;mso-width-percent:1000;mso-position-horizontal:center;mso-position-horizontal-relative:page;mso-position-vertical:top;mso-position-vertical-relative:page;mso-width-percent:1000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735824,0;7735824,2714794;0,4160520;0,0" o:connectangles="0,0,0,0,0" textboxrect="0,0,7738110,2906395"/>
          <v:textbox>
            <w:txbxContent>
              <w:p w:rsidR="00A36725" w:rsidRDefault="00A36725" w:rsidP="00A36725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ttachedTemplate r:id="rId1"/>
  <w:stylePaneFormatFilter w:val="5004"/>
  <w:stylePaneSortMethod w:val="00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4C54"/>
    <w:rsid w:val="00064E3E"/>
    <w:rsid w:val="0007375C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0BD4"/>
    <w:rsid w:val="00263E3B"/>
    <w:rsid w:val="00264280"/>
    <w:rsid w:val="002A107B"/>
    <w:rsid w:val="002B06E9"/>
    <w:rsid w:val="002E7603"/>
    <w:rsid w:val="002F5404"/>
    <w:rsid w:val="003058A5"/>
    <w:rsid w:val="00316D06"/>
    <w:rsid w:val="003D23A0"/>
    <w:rsid w:val="004858C9"/>
    <w:rsid w:val="004870D2"/>
    <w:rsid w:val="004A10E9"/>
    <w:rsid w:val="004D0303"/>
    <w:rsid w:val="005A40C9"/>
    <w:rsid w:val="005E394D"/>
    <w:rsid w:val="00632305"/>
    <w:rsid w:val="00662DFA"/>
    <w:rsid w:val="006B4542"/>
    <w:rsid w:val="006F038A"/>
    <w:rsid w:val="007201A7"/>
    <w:rsid w:val="00743006"/>
    <w:rsid w:val="007B4FC5"/>
    <w:rsid w:val="007E0DF2"/>
    <w:rsid w:val="007E1D3F"/>
    <w:rsid w:val="007F0EE6"/>
    <w:rsid w:val="00865DB9"/>
    <w:rsid w:val="00873CE5"/>
    <w:rsid w:val="0089202B"/>
    <w:rsid w:val="008B5297"/>
    <w:rsid w:val="008F181E"/>
    <w:rsid w:val="009415D1"/>
    <w:rsid w:val="00947F34"/>
    <w:rsid w:val="009D3F3C"/>
    <w:rsid w:val="009E14AC"/>
    <w:rsid w:val="00A340F2"/>
    <w:rsid w:val="00A36725"/>
    <w:rsid w:val="00A83406"/>
    <w:rsid w:val="00B35D3A"/>
    <w:rsid w:val="00B66C63"/>
    <w:rsid w:val="00B727BE"/>
    <w:rsid w:val="00C83114"/>
    <w:rsid w:val="00CE3710"/>
    <w:rsid w:val="00CF2287"/>
    <w:rsid w:val="00D33124"/>
    <w:rsid w:val="00D73210"/>
    <w:rsid w:val="00DC4C54"/>
    <w:rsid w:val="00EB63A0"/>
    <w:rsid w:val="00EC16CD"/>
    <w:rsid w:val="00F65B05"/>
    <w:rsid w:val="00FE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35D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35D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35D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35D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B35D3A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sid w:val="00B35D3A"/>
    <w:rPr>
      <w:color w:val="808080"/>
    </w:rPr>
  </w:style>
  <w:style w:type="table" w:styleId="TableGrid">
    <w:name w:val="Table Grid"/>
    <w:basedOn w:val="TableNormal"/>
    <w:uiPriority w:val="39"/>
    <w:rsid w:val="00B35D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B35D3A"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35D3A"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35D3A"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sid w:val="00B35D3A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rsid w:val="00B35D3A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sid w:val="00B35D3A"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rsid w:val="00B35D3A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3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274">
                  <w:marLeft w:val="-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k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E30A9AA7A484D81FE5082B8F0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03AE-79A9-4D05-A285-937F6560B1A6}"/>
      </w:docPartPr>
      <w:docPartBody>
        <w:p w:rsidR="00F05787" w:rsidRDefault="00EA6FDF">
          <w:pPr>
            <w:pStyle w:val="F97E30A9AA7A484D81FE5082B8F0C040"/>
          </w:pPr>
          <w:r w:rsidRPr="00064E3E">
            <w:t>INVOICe</w:t>
          </w:r>
        </w:p>
      </w:docPartBody>
    </w:docPart>
    <w:docPart>
      <w:docPartPr>
        <w:name w:val="E008128A033A45EDA21F2B4C736C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5FBB-049C-44F5-90A9-6D3F5216CC91}"/>
      </w:docPartPr>
      <w:docPartBody>
        <w:p w:rsidR="00F05787" w:rsidRDefault="00EA6FDF">
          <w:pPr>
            <w:pStyle w:val="E008128A033A45EDA21F2B4C736C0F85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2D02296A64545D8BC27A4C8D61E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0A9F-3936-4776-B1C0-D43233850F61}"/>
      </w:docPartPr>
      <w:docPartBody>
        <w:p w:rsidR="00F05787" w:rsidRDefault="00EA6FDF">
          <w:pPr>
            <w:pStyle w:val="92D02296A64545D8BC27A4C8D61E0EB9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0D93EA8F3B04B5393B21F335515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2A470-F56E-4198-B2B2-49A489790D84}"/>
      </w:docPartPr>
      <w:docPartBody>
        <w:p w:rsidR="00000000" w:rsidRDefault="00F05787" w:rsidP="00F05787">
          <w:pPr>
            <w:pStyle w:val="C0D93EA8F3B04B5393B21F33551525CA"/>
          </w:pPr>
          <w:r>
            <w:t>Description</w:t>
          </w:r>
        </w:p>
      </w:docPartBody>
    </w:docPart>
    <w:docPart>
      <w:docPartPr>
        <w:name w:val="4A5B2ADBD9D64E279A9D511B401A4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F45DF-DBA0-468C-BBD4-237AFC2C6FC3}"/>
      </w:docPartPr>
      <w:docPartBody>
        <w:p w:rsidR="00000000" w:rsidRDefault="00F05787" w:rsidP="00F05787">
          <w:pPr>
            <w:pStyle w:val="4A5B2ADBD9D64E279A9D511B401A4AA9"/>
          </w:pPr>
          <w:r>
            <w:t>Unit Price</w:t>
          </w:r>
        </w:p>
      </w:docPartBody>
    </w:docPart>
    <w:docPart>
      <w:docPartPr>
        <w:name w:val="F75724B7B6334E0585F1E27DEFDE3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358E-ED06-4215-A7A4-72F6D40F3C9E}"/>
      </w:docPartPr>
      <w:docPartBody>
        <w:p w:rsidR="00000000" w:rsidRDefault="00F05787" w:rsidP="00F05787">
          <w:pPr>
            <w:pStyle w:val="F75724B7B6334E0585F1E27DEFDE3362"/>
          </w:pPr>
          <w:r>
            <w:t>Line Total</w:t>
          </w:r>
        </w:p>
      </w:docPartBody>
    </w:docPart>
    <w:docPart>
      <w:docPartPr>
        <w:name w:val="FEF5DBD1219A4F7B847CB0D3B92C4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C958-0025-41EE-8DEF-18AB139AAFE3}"/>
      </w:docPartPr>
      <w:docPartBody>
        <w:p w:rsidR="00000000" w:rsidRDefault="00F05787" w:rsidP="00F05787">
          <w:pPr>
            <w:pStyle w:val="FEF5DBD1219A4F7B847CB0D3B92C4D3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DA60A47384F4A45A5DD20C3817F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C08C-B371-4F28-89F0-20C7AC0AA558}"/>
      </w:docPartPr>
      <w:docPartBody>
        <w:p w:rsidR="00000000" w:rsidRDefault="00F05787" w:rsidP="00F05787">
          <w:pPr>
            <w:pStyle w:val="DDA60A47384F4A45A5DD20C3817FBC38"/>
          </w:pPr>
          <w:r>
            <w:rPr>
              <w:lang w:eastAsia="ja-JP"/>
            </w:rPr>
            <w:t>$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A6FDF"/>
    <w:rsid w:val="00EA6FDF"/>
    <w:rsid w:val="00F0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E30A9AA7A484D81FE5082B8F0C040">
    <w:name w:val="F97E30A9AA7A484D81FE5082B8F0C040"/>
    <w:rsid w:val="00F05787"/>
  </w:style>
  <w:style w:type="paragraph" w:styleId="Date">
    <w:name w:val="Date"/>
    <w:basedOn w:val="Normal"/>
    <w:next w:val="Normal"/>
    <w:link w:val="DateChar"/>
    <w:uiPriority w:val="99"/>
    <w:rsid w:val="00F05787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05787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E008128A033A45EDA21F2B4C736C0F85">
    <w:name w:val="E008128A033A45EDA21F2B4C736C0F85"/>
    <w:rsid w:val="00F05787"/>
  </w:style>
  <w:style w:type="paragraph" w:customStyle="1" w:styleId="7D387F469A0E4579B91F565A45E06E4E">
    <w:name w:val="7D387F469A0E4579B91F565A45E06E4E"/>
    <w:rsid w:val="00F05787"/>
  </w:style>
  <w:style w:type="paragraph" w:customStyle="1" w:styleId="7F08C619D86A43618285D27BB1340372">
    <w:name w:val="7F08C619D86A43618285D27BB1340372"/>
    <w:rsid w:val="00F05787"/>
  </w:style>
  <w:style w:type="paragraph" w:customStyle="1" w:styleId="4C53762BAB874B588D03F67EE1BEE956">
    <w:name w:val="4C53762BAB874B588D03F67EE1BEE956"/>
    <w:rsid w:val="00F05787"/>
  </w:style>
  <w:style w:type="paragraph" w:customStyle="1" w:styleId="1ECFDC6BBA2E42C59AACC2F8D873E0F6">
    <w:name w:val="1ECFDC6BBA2E42C59AACC2F8D873E0F6"/>
    <w:rsid w:val="00F05787"/>
  </w:style>
  <w:style w:type="paragraph" w:customStyle="1" w:styleId="6981D0FB9E5E407EB70389680D74A8E8">
    <w:name w:val="6981D0FB9E5E407EB70389680D74A8E8"/>
    <w:rsid w:val="00F05787"/>
  </w:style>
  <w:style w:type="paragraph" w:customStyle="1" w:styleId="57C0C6DD62014C0D8F780A2088C3BD92">
    <w:name w:val="57C0C6DD62014C0D8F780A2088C3BD92"/>
    <w:rsid w:val="00F05787"/>
  </w:style>
  <w:style w:type="paragraph" w:customStyle="1" w:styleId="27D15F6B031C4C278545D65F520EBEEB">
    <w:name w:val="27D15F6B031C4C278545D65F520EBEEB"/>
    <w:rsid w:val="00F05787"/>
  </w:style>
  <w:style w:type="paragraph" w:customStyle="1" w:styleId="E07E3F1B3CCE4DF2B3C4728AF0F3CA98">
    <w:name w:val="E07E3F1B3CCE4DF2B3C4728AF0F3CA98"/>
    <w:rsid w:val="00F05787"/>
  </w:style>
  <w:style w:type="paragraph" w:customStyle="1" w:styleId="459E465729D249BF94402622A0B9699B">
    <w:name w:val="459E465729D249BF94402622A0B9699B"/>
    <w:rsid w:val="00F05787"/>
  </w:style>
  <w:style w:type="paragraph" w:customStyle="1" w:styleId="92D02296A64545D8BC27A4C8D61E0EB9">
    <w:name w:val="92D02296A64545D8BC27A4C8D61E0EB9"/>
    <w:rsid w:val="00F05787"/>
  </w:style>
  <w:style w:type="paragraph" w:customStyle="1" w:styleId="65AF3A7E051241D2BD57549B231DAD00">
    <w:name w:val="65AF3A7E051241D2BD57549B231DAD00"/>
    <w:rsid w:val="00F05787"/>
  </w:style>
  <w:style w:type="paragraph" w:customStyle="1" w:styleId="402642E071744583BBD4A4FBD091856A">
    <w:name w:val="402642E071744583BBD4A4FBD091856A"/>
    <w:rsid w:val="00F05787"/>
  </w:style>
  <w:style w:type="paragraph" w:customStyle="1" w:styleId="3E488A37E38743DDBA5CF99CB1F9B14A">
    <w:name w:val="3E488A37E38743DDBA5CF99CB1F9B14A"/>
    <w:rsid w:val="00F05787"/>
  </w:style>
  <w:style w:type="paragraph" w:customStyle="1" w:styleId="4E4C35BAA8F5477799CFEBE8B6200492">
    <w:name w:val="4E4C35BAA8F5477799CFEBE8B6200492"/>
    <w:rsid w:val="00F05787"/>
  </w:style>
  <w:style w:type="paragraph" w:customStyle="1" w:styleId="D713A33A09C246A7804782321D1BFF55">
    <w:name w:val="D713A33A09C246A7804782321D1BFF55"/>
    <w:rsid w:val="00F05787"/>
  </w:style>
  <w:style w:type="paragraph" w:customStyle="1" w:styleId="0467FD49ED614844B83FE15C2DEFB277">
    <w:name w:val="0467FD49ED614844B83FE15C2DEFB277"/>
    <w:rsid w:val="00F05787"/>
  </w:style>
  <w:style w:type="paragraph" w:customStyle="1" w:styleId="6B266B9784CD4E4BB6E23732C56823E2">
    <w:name w:val="6B266B9784CD4E4BB6E23732C56823E2"/>
    <w:rsid w:val="00F05787"/>
  </w:style>
  <w:style w:type="paragraph" w:customStyle="1" w:styleId="CC73D3E79E3447B1A405D62624FA9263">
    <w:name w:val="CC73D3E79E3447B1A405D62624FA9263"/>
    <w:rsid w:val="00F05787"/>
  </w:style>
  <w:style w:type="paragraph" w:customStyle="1" w:styleId="907F98A645814C1A85112A1E88E32D00">
    <w:name w:val="907F98A645814C1A85112A1E88E32D00"/>
    <w:rsid w:val="00F05787"/>
  </w:style>
  <w:style w:type="paragraph" w:customStyle="1" w:styleId="2B04A1C51DB241A2BD505D60F3D7B815">
    <w:name w:val="2B04A1C51DB241A2BD505D60F3D7B815"/>
    <w:rsid w:val="00F05787"/>
  </w:style>
  <w:style w:type="paragraph" w:customStyle="1" w:styleId="DBAAC86D56D9454C8CDEC248D76B6392">
    <w:name w:val="DBAAC86D56D9454C8CDEC248D76B6392"/>
    <w:rsid w:val="00F05787"/>
  </w:style>
  <w:style w:type="paragraph" w:customStyle="1" w:styleId="8CB36867877842978FC677E3A1CF2437">
    <w:name w:val="8CB36867877842978FC677E3A1CF2437"/>
    <w:rsid w:val="00F05787"/>
  </w:style>
  <w:style w:type="paragraph" w:customStyle="1" w:styleId="27A73C7344F441B98DCC6FF6F326B60E">
    <w:name w:val="27A73C7344F441B98DCC6FF6F326B60E"/>
    <w:rsid w:val="00F05787"/>
  </w:style>
  <w:style w:type="paragraph" w:customStyle="1" w:styleId="A499FD77EFC045A59731AFECF885DE2F">
    <w:name w:val="A499FD77EFC045A59731AFECF885DE2F"/>
    <w:rsid w:val="00F05787"/>
  </w:style>
  <w:style w:type="paragraph" w:customStyle="1" w:styleId="4B9A4233D7EB4FD49AA59350AD34E8A6">
    <w:name w:val="4B9A4233D7EB4FD49AA59350AD34E8A6"/>
    <w:rsid w:val="00F05787"/>
  </w:style>
  <w:style w:type="paragraph" w:customStyle="1" w:styleId="81756ED935244AE2AA89AC562EC5E3BA">
    <w:name w:val="81756ED935244AE2AA89AC562EC5E3BA"/>
    <w:rsid w:val="00F05787"/>
  </w:style>
  <w:style w:type="paragraph" w:customStyle="1" w:styleId="3AA87BD16ACB46078E684298CC967F8A">
    <w:name w:val="3AA87BD16ACB46078E684298CC967F8A"/>
    <w:rsid w:val="00F05787"/>
  </w:style>
  <w:style w:type="paragraph" w:customStyle="1" w:styleId="5CF1AA8951A6447AAB1B41F176257039">
    <w:name w:val="5CF1AA8951A6447AAB1B41F176257039"/>
    <w:rsid w:val="00F05787"/>
  </w:style>
  <w:style w:type="paragraph" w:customStyle="1" w:styleId="DBD7223E793347DAA0F43CB30AF6DAFA">
    <w:name w:val="DBD7223E793347DAA0F43CB30AF6DAFA"/>
    <w:rsid w:val="00F05787"/>
  </w:style>
  <w:style w:type="paragraph" w:customStyle="1" w:styleId="CEF2AEE966D447ADB5810CDB7B6C3FED">
    <w:name w:val="CEF2AEE966D447ADB5810CDB7B6C3FED"/>
    <w:rsid w:val="00F05787"/>
  </w:style>
  <w:style w:type="paragraph" w:customStyle="1" w:styleId="E04A9086B8F34F23B327B6DB6D0DE9D0">
    <w:name w:val="E04A9086B8F34F23B327B6DB6D0DE9D0"/>
    <w:rsid w:val="00F05787"/>
  </w:style>
  <w:style w:type="paragraph" w:customStyle="1" w:styleId="F9AD3A6C8A474387BF2DF291A9FE7598">
    <w:name w:val="F9AD3A6C8A474387BF2DF291A9FE7598"/>
    <w:rsid w:val="00F05787"/>
  </w:style>
  <w:style w:type="paragraph" w:customStyle="1" w:styleId="8E513E69AFF848379F4CB8268E28786E">
    <w:name w:val="8E513E69AFF848379F4CB8268E28786E"/>
    <w:rsid w:val="00F05787"/>
  </w:style>
  <w:style w:type="paragraph" w:customStyle="1" w:styleId="6D8F154C9E834FDFA56B1DB5D6852C37">
    <w:name w:val="6D8F154C9E834FDFA56B1DB5D6852C37"/>
    <w:rsid w:val="00F05787"/>
  </w:style>
  <w:style w:type="paragraph" w:customStyle="1" w:styleId="4A9E9725AAB140C08D84E5E0A8839A0B">
    <w:name w:val="4A9E9725AAB140C08D84E5E0A8839A0B"/>
    <w:rsid w:val="00F05787"/>
  </w:style>
  <w:style w:type="paragraph" w:customStyle="1" w:styleId="B9C0881E08F846A3A8A1E7AE228ADC10">
    <w:name w:val="B9C0881E08F846A3A8A1E7AE228ADC10"/>
    <w:rsid w:val="00F05787"/>
  </w:style>
  <w:style w:type="paragraph" w:customStyle="1" w:styleId="3DD2165CF09D45E49FFDA29755F76751">
    <w:name w:val="3DD2165CF09D45E49FFDA29755F76751"/>
    <w:rsid w:val="00F05787"/>
  </w:style>
  <w:style w:type="paragraph" w:customStyle="1" w:styleId="70212A1477374A0CAFD9EF48B29F95FB">
    <w:name w:val="70212A1477374A0CAFD9EF48B29F95FB"/>
    <w:rsid w:val="00F05787"/>
  </w:style>
  <w:style w:type="paragraph" w:customStyle="1" w:styleId="789AB9E41B6145359F51F5BEE589EADC">
    <w:name w:val="789AB9E41B6145359F51F5BEE589EADC"/>
    <w:rsid w:val="00F05787"/>
  </w:style>
  <w:style w:type="paragraph" w:customStyle="1" w:styleId="2253A14443554979A1019D078EAD26AC">
    <w:name w:val="2253A14443554979A1019D078EAD26AC"/>
    <w:rsid w:val="00F05787"/>
  </w:style>
  <w:style w:type="paragraph" w:customStyle="1" w:styleId="C493B740731F4C13859DC1B03B3C62C6">
    <w:name w:val="C493B740731F4C13859DC1B03B3C62C6"/>
    <w:rsid w:val="00F05787"/>
  </w:style>
  <w:style w:type="paragraph" w:customStyle="1" w:styleId="BB0215FF2D624D0AAEFE0A69ACB35A79">
    <w:name w:val="BB0215FF2D624D0AAEFE0A69ACB35A79"/>
    <w:rsid w:val="00F05787"/>
  </w:style>
  <w:style w:type="paragraph" w:customStyle="1" w:styleId="4D5F3DD928F44632ADC903F28E43572A">
    <w:name w:val="4D5F3DD928F44632ADC903F28E43572A"/>
    <w:rsid w:val="00F05787"/>
  </w:style>
  <w:style w:type="paragraph" w:customStyle="1" w:styleId="7547FA2C767B45548E09BCDFB0657E3C">
    <w:name w:val="7547FA2C767B45548E09BCDFB0657E3C"/>
    <w:rsid w:val="00F05787"/>
  </w:style>
  <w:style w:type="paragraph" w:customStyle="1" w:styleId="51A4E9FADD534355900658189A616007">
    <w:name w:val="51A4E9FADD534355900658189A616007"/>
    <w:rsid w:val="00F05787"/>
  </w:style>
  <w:style w:type="paragraph" w:customStyle="1" w:styleId="E895F1A2F23241CBB74347A7DE99B131">
    <w:name w:val="E895F1A2F23241CBB74347A7DE99B131"/>
    <w:rsid w:val="00F05787"/>
  </w:style>
  <w:style w:type="paragraph" w:customStyle="1" w:styleId="925DAE37BAF14D6A9841196969E86DF9">
    <w:name w:val="925DAE37BAF14D6A9841196969E86DF9"/>
    <w:rsid w:val="00F05787"/>
  </w:style>
  <w:style w:type="paragraph" w:customStyle="1" w:styleId="2F1936FFEABB45078E62BD69940710B1">
    <w:name w:val="2F1936FFEABB45078E62BD69940710B1"/>
    <w:rsid w:val="00F05787"/>
  </w:style>
  <w:style w:type="paragraph" w:customStyle="1" w:styleId="3AB78F149B7242FFBFAE470EB4D394D3">
    <w:name w:val="3AB78F149B7242FFBFAE470EB4D394D3"/>
    <w:rsid w:val="00F05787"/>
  </w:style>
  <w:style w:type="paragraph" w:customStyle="1" w:styleId="FD314395F0A2435C97BCE666199718C9">
    <w:name w:val="FD314395F0A2435C97BCE666199718C9"/>
    <w:rsid w:val="00F05787"/>
  </w:style>
  <w:style w:type="paragraph" w:customStyle="1" w:styleId="BE75B5E674C84D779D2D3AD0FABA051B">
    <w:name w:val="BE75B5E674C84D779D2D3AD0FABA051B"/>
    <w:rsid w:val="00F05787"/>
  </w:style>
  <w:style w:type="paragraph" w:customStyle="1" w:styleId="1716C279797749FDA1CC7787D45D9269">
    <w:name w:val="1716C279797749FDA1CC7787D45D9269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C0D93EA8F3B04B5393B21F33551525CA">
    <w:name w:val="C0D93EA8F3B04B5393B21F33551525CA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4A5B2ADBD9D64E279A9D511B401A4AA9">
    <w:name w:val="4A5B2ADBD9D64E279A9D511B401A4AA9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F75724B7B6334E0585F1E27DEFDE3362">
    <w:name w:val="F75724B7B6334E0585F1E27DEFDE3362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A01C22E81195453BB2F6053F4BA9F877">
    <w:name w:val="A01C22E81195453BB2F6053F4BA9F877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FEF5DBD1219A4F7B847CB0D3B92C4D3F">
    <w:name w:val="FEF5DBD1219A4F7B847CB0D3B92C4D3F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A3E4156664ED4167BE8E76FA0CD0D26E">
    <w:name w:val="A3E4156664ED4167BE8E76FA0CD0D26E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DDA60A47384F4A45A5DD20C3817FBC38">
    <w:name w:val="DDA60A47384F4A45A5DD20C3817FBC38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44A3D44AC54F474191911B2CA347182C">
    <w:name w:val="44A3D44AC54F474191911B2CA347182C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034FFC04A0344BF4B9E5AFC2AE38DF60">
    <w:name w:val="034FFC04A0344BF4B9E5AFC2AE38DF60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75A82C6FEB8D41339EAF94760E8EE78B">
    <w:name w:val="75A82C6FEB8D41339EAF94760E8EE78B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702FA4B96B1146DA9C4203560E99AFD7">
    <w:name w:val="702FA4B96B1146DA9C4203560E99AFD7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5C35609CCE934C228D48AA0D31BAFD92">
    <w:name w:val="5C35609CCE934C228D48AA0D31BAFD92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020B061AB0084452BC111D139666C1C0">
    <w:name w:val="020B061AB0084452BC111D139666C1C0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23C1B71B46BC428081A272EC5B4F8726">
    <w:name w:val="23C1B71B46BC428081A272EC5B4F8726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C23C1678071747D9A69DD8950DDEB01A">
    <w:name w:val="C23C1678071747D9A69DD8950DDEB01A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9C5A1BFCB7D64BAC856E59666CD03097">
    <w:name w:val="9C5A1BFCB7D64BAC856E59666CD03097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9B02F20B778C4CC18A3D8D9AA21470DE">
    <w:name w:val="9B02F20B778C4CC18A3D8D9AA21470DE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029B0DBF8AA24FB79E6491E4757C4863">
    <w:name w:val="029B0DBF8AA24FB79E6491E4757C4863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866F3507A3DE4F88913D9C4E077BA603">
    <w:name w:val="866F3507A3DE4F88913D9C4E077BA603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5D9A7679426B4D4DB82E7EAE6398B62B">
    <w:name w:val="5D9A7679426B4D4DB82E7EAE6398B62B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77E34DD701A1405C807E91C97344EA96">
    <w:name w:val="77E34DD701A1405C807E91C97344EA96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7E6DD79A2804480DAC772C350AB8E937">
    <w:name w:val="7E6DD79A2804480DAC772C350AB8E937"/>
    <w:rsid w:val="00F05787"/>
    <w:pPr>
      <w:spacing w:after="200" w:line="276" w:lineRule="auto"/>
    </w:pPr>
    <w:rPr>
      <w:lang w:val="sr-Cyrl-CS" w:eastAsia="sr-Cyrl-CS"/>
    </w:rPr>
  </w:style>
  <w:style w:type="paragraph" w:customStyle="1" w:styleId="7DDA31BC6A44453D8661FBA51D506F0F">
    <w:name w:val="7DDA31BC6A44453D8661FBA51D506F0F"/>
    <w:rsid w:val="00F05787"/>
    <w:pPr>
      <w:spacing w:after="200" w:line="276" w:lineRule="auto"/>
    </w:pPr>
    <w:rPr>
      <w:lang w:val="sr-Cyrl-CS" w:eastAsia="sr-Cyrl-C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016BF-A667-4886-B268-BA64BF6D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2023-01-03T14:32:00Z</dcterms:created>
  <dcterms:modified xsi:type="dcterms:W3CDTF">2023-01-03T14:53:00Z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